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rsidRPr="00795E8F" w14:paraId="0FC20EB4" w14:textId="77777777" w:rsidTr="00A253A9">
        <w:tc>
          <w:tcPr>
            <w:tcW w:w="5412" w:type="dxa"/>
            <w:tcMar>
              <w:left w:w="115" w:type="dxa"/>
              <w:right w:w="115" w:type="dxa"/>
            </w:tcMar>
          </w:tcPr>
          <w:sdt>
            <w:sdtPr>
              <w:rPr>
                <w:rFonts w:ascii="Times New Roman" w:hAnsi="Times New Roman"/>
                <w:sz w:val="28"/>
                <w:szCs w:val="20"/>
              </w:rPr>
              <w:alias w:val="Enter company name:"/>
              <w:tag w:val="Enter company name:"/>
              <w:id w:val="241333376"/>
              <w:placeholder>
                <w:docPart w:val="F66C304B0F584830ADC3995A8643547C"/>
              </w:placeholder>
              <w:dataBinding w:prefixMappings="xmlns:ns0='http://schemas.openxmlformats.org/officeDocument/2006/extended-properties'" w:xpath="/ns0:Properties[1]/ns0:Company[1]" w:storeItemID="{6668398D-A668-4E3E-A5EB-62B293D839F1}"/>
              <w15:appearance w15:val="hidden"/>
              <w:text w:multiLine="1"/>
            </w:sdtPr>
            <w:sdtEndPr/>
            <w:sdtContent>
              <w:p w14:paraId="3D69F100" w14:textId="62DD76EF" w:rsidR="000B17E1" w:rsidRPr="00795E8F" w:rsidRDefault="00795E8F" w:rsidP="00F35B85">
                <w:pPr>
                  <w:pStyle w:val="Heading1"/>
                  <w:rPr>
                    <w:rFonts w:ascii="Times New Roman" w:hAnsi="Times New Roman"/>
                    <w:sz w:val="28"/>
                    <w:szCs w:val="20"/>
                  </w:rPr>
                </w:pPr>
                <w:r>
                  <w:rPr>
                    <w:rFonts w:ascii="Times New Roman" w:hAnsi="Times New Roman"/>
                    <w:sz w:val="28"/>
                    <w:szCs w:val="20"/>
                  </w:rPr>
                  <w:t>Health Clinic</w:t>
                </w:r>
              </w:p>
            </w:sdtContent>
          </w:sdt>
          <w:p w14:paraId="244F6425" w14:textId="42604D3E" w:rsidR="000B17E1" w:rsidRPr="00795E8F" w:rsidRDefault="000B17E1">
            <w:pPr>
              <w:pStyle w:val="Slogan"/>
              <w:rPr>
                <w:rFonts w:ascii="Times New Roman" w:hAnsi="Times New Roman"/>
                <w:sz w:val="24"/>
                <w:szCs w:val="18"/>
              </w:rPr>
            </w:pPr>
          </w:p>
          <w:sdt>
            <w:sdtPr>
              <w:rPr>
                <w:rFonts w:ascii="Times New Roman" w:hAnsi="Times New Roman" w:cs="Times New Roman"/>
                <w:sz w:val="28"/>
                <w:szCs w:val="28"/>
              </w:rPr>
              <w:alias w:val="Enter company address:"/>
              <w:tag w:val="Enter company address:"/>
              <w:id w:val="241333393"/>
              <w:placeholder>
                <w:docPart w:val="5EC3128442224E40A3E62B048F32C236"/>
              </w:placeholder>
              <w:showingPlcHdr/>
              <w:dataBinding w:prefixMappings="xmlns:ns0='http://schemas.microsoft.com/office/2006/coverPageProps'" w:xpath="/ns0:CoverPageProperties[1]/ns0:CompanyAddress[1]" w:storeItemID="{55AF091B-3C7A-41E3-B477-F2FDAA23CFDA}"/>
              <w15:appearance w15:val="hidden"/>
              <w:text w:multiLine="1"/>
            </w:sdtPr>
            <w:sdtEndPr/>
            <w:sdtContent>
              <w:p w14:paraId="14C19C70" w14:textId="77777777" w:rsidR="000B17E1" w:rsidRPr="00795E8F" w:rsidRDefault="006B4C5A" w:rsidP="00F8619B">
                <w:pPr>
                  <w:rPr>
                    <w:rFonts w:ascii="Times New Roman" w:hAnsi="Times New Roman" w:cs="Times New Roman"/>
                    <w:sz w:val="28"/>
                    <w:szCs w:val="28"/>
                  </w:rPr>
                </w:pPr>
                <w:r w:rsidRPr="00795E8F">
                  <w:rPr>
                    <w:rFonts w:ascii="Times New Roman" w:hAnsi="Times New Roman" w:cs="Times New Roman"/>
                    <w:sz w:val="28"/>
                    <w:szCs w:val="28"/>
                  </w:rPr>
                  <w:t>Company Address</w:t>
                </w:r>
              </w:p>
            </w:sdtContent>
          </w:sdt>
          <w:p w14:paraId="748BEE7F" w14:textId="1DC70D6F" w:rsidR="000B17E1" w:rsidRPr="00795E8F" w:rsidRDefault="000B17E1" w:rsidP="00F8619B">
            <w:pPr>
              <w:rPr>
                <w:rFonts w:ascii="Times New Roman" w:hAnsi="Times New Roman" w:cs="Times New Roman"/>
                <w:sz w:val="28"/>
                <w:szCs w:val="28"/>
              </w:rPr>
            </w:pPr>
          </w:p>
        </w:tc>
        <w:tc>
          <w:tcPr>
            <w:tcW w:w="5388" w:type="dxa"/>
            <w:tcMar>
              <w:left w:w="0" w:type="dxa"/>
              <w:right w:w="0" w:type="dxa"/>
            </w:tcMar>
          </w:tcPr>
          <w:p w14:paraId="37497BF1" w14:textId="77777777" w:rsidR="003A1A47" w:rsidRPr="00795E8F" w:rsidRDefault="00E85F09" w:rsidP="00F35B85">
            <w:pPr>
              <w:pStyle w:val="Title"/>
              <w:rPr>
                <w:rFonts w:ascii="Times New Roman" w:hAnsi="Times New Roman" w:cs="Times New Roman"/>
                <w:sz w:val="44"/>
                <w:szCs w:val="72"/>
              </w:rPr>
            </w:pPr>
            <w:sdt>
              <w:sdtPr>
                <w:rPr>
                  <w:rFonts w:ascii="Times New Roman" w:hAnsi="Times New Roman" w:cs="Times New Roman"/>
                  <w:sz w:val="44"/>
                  <w:szCs w:val="72"/>
                </w:rPr>
                <w:alias w:val="Enter invoice title:"/>
                <w:tag w:val="Enter invoice title:"/>
                <w:id w:val="1393166117"/>
                <w:placeholder>
                  <w:docPart w:val="ADDCD3B0BDA94F62B9358EA280B39218"/>
                </w:placeholder>
                <w:temporary/>
                <w:showingPlcHdr/>
                <w15:appearance w15:val="hidden"/>
              </w:sdtPr>
              <w:sdtEndPr/>
              <w:sdtContent>
                <w:r w:rsidR="003A1A47" w:rsidRPr="00795E8F">
                  <w:rPr>
                    <w:rFonts w:ascii="Times New Roman" w:hAnsi="Times New Roman" w:cs="Times New Roman"/>
                    <w:sz w:val="44"/>
                    <w:szCs w:val="72"/>
                  </w:rPr>
                  <w:t>INVOICE</w:t>
                </w:r>
              </w:sdtContent>
            </w:sdt>
          </w:p>
          <w:p w14:paraId="1924A57E" w14:textId="150A035B" w:rsidR="003A1A47" w:rsidRPr="00795E8F" w:rsidRDefault="00E85F09" w:rsidP="00B1432F">
            <w:pPr>
              <w:pStyle w:val="Heading2"/>
              <w:rPr>
                <w:rFonts w:ascii="Times New Roman" w:hAnsi="Times New Roman"/>
                <w:sz w:val="24"/>
                <w:szCs w:val="20"/>
              </w:rPr>
            </w:pPr>
            <w:sdt>
              <w:sdtPr>
                <w:rPr>
                  <w:rFonts w:ascii="Times New Roman" w:hAnsi="Times New Roman"/>
                  <w:sz w:val="24"/>
                  <w:szCs w:val="20"/>
                </w:rPr>
                <w:alias w:val="Invoice:"/>
                <w:tag w:val="Invoice:"/>
                <w:id w:val="1247303039"/>
                <w:placeholder>
                  <w:docPart w:val="85D68EBB03D04495B0FEF724089B1AD4"/>
                </w:placeholder>
                <w:temporary/>
                <w:showingPlcHdr/>
                <w15:appearance w15:val="hidden"/>
              </w:sdtPr>
              <w:sdtEndPr/>
              <w:sdtContent>
                <w:r w:rsidR="003A1A47" w:rsidRPr="00795E8F">
                  <w:rPr>
                    <w:rFonts w:ascii="Times New Roman" w:hAnsi="Times New Roman"/>
                    <w:sz w:val="24"/>
                    <w:szCs w:val="20"/>
                  </w:rPr>
                  <w:t>Invoice</w:t>
                </w:r>
              </w:sdtContent>
            </w:sdt>
            <w:r w:rsidR="003A1A47" w:rsidRPr="00795E8F">
              <w:rPr>
                <w:rFonts w:ascii="Times New Roman" w:hAnsi="Times New Roman"/>
                <w:sz w:val="24"/>
                <w:szCs w:val="20"/>
              </w:rPr>
              <w:t xml:space="preserve"> </w:t>
            </w:r>
            <w:r w:rsidR="00F751BB">
              <w:rPr>
                <w:rFonts w:ascii="Times New Roman" w:hAnsi="Times New Roman"/>
                <w:sz w:val="24"/>
                <w:szCs w:val="20"/>
              </w:rPr>
              <w:t>#</w:t>
            </w:r>
            <w:r w:rsidR="006C0751">
              <w:rPr>
                <w:rFonts w:ascii="Times New Roman" w:hAnsi="Times New Roman"/>
                <w:sz w:val="24"/>
                <w:szCs w:val="20"/>
              </w:rPr>
              <w:t>number</w:t>
            </w:r>
          </w:p>
          <w:p w14:paraId="2DED9D8E" w14:textId="75ADC3C3" w:rsidR="000B17E1" w:rsidRPr="00795E8F" w:rsidRDefault="00E85F09" w:rsidP="003A1A47">
            <w:pPr>
              <w:pStyle w:val="Heading2"/>
              <w:rPr>
                <w:rFonts w:ascii="Times New Roman" w:hAnsi="Times New Roman"/>
                <w:sz w:val="24"/>
                <w:szCs w:val="20"/>
              </w:rPr>
            </w:pPr>
            <w:sdt>
              <w:sdtPr>
                <w:rPr>
                  <w:rFonts w:ascii="Times New Roman" w:hAnsi="Times New Roman"/>
                  <w:sz w:val="24"/>
                  <w:szCs w:val="20"/>
                </w:rPr>
                <w:alias w:val="Date:"/>
                <w:tag w:val="Date:"/>
                <w:id w:val="-14149049"/>
                <w:placeholder>
                  <w:docPart w:val="8C7EE323D0AE4AC684E67059E09E319A"/>
                </w:placeholder>
                <w:temporary/>
                <w:showingPlcHdr/>
                <w15:appearance w15:val="hidden"/>
              </w:sdtPr>
              <w:sdtEndPr/>
              <w:sdtContent>
                <w:r w:rsidR="003A1A47" w:rsidRPr="00795E8F">
                  <w:rPr>
                    <w:rFonts w:ascii="Times New Roman" w:hAnsi="Times New Roman"/>
                    <w:sz w:val="24"/>
                    <w:szCs w:val="20"/>
                  </w:rPr>
                  <w:t>Date</w:t>
                </w:r>
              </w:sdtContent>
            </w:sdt>
            <w:r w:rsidR="003A1A47" w:rsidRPr="00795E8F">
              <w:rPr>
                <w:rFonts w:ascii="Times New Roman" w:hAnsi="Times New Roman"/>
                <w:sz w:val="24"/>
                <w:szCs w:val="20"/>
              </w:rPr>
              <w:t xml:space="preserve">: </w:t>
            </w:r>
            <w:r w:rsidR="00F2422A" w:rsidRPr="00F2422A">
              <w:rPr>
                <w:rFonts w:ascii="Times New Roman" w:hAnsi="Times New Roman"/>
                <w:sz w:val="24"/>
                <w:szCs w:val="20"/>
              </w:rPr>
              <w:t>"dd/MM/yy HH:</w:t>
            </w:r>
            <w:r w:rsidR="00E00D81">
              <w:rPr>
                <w:rFonts w:ascii="Times New Roman" w:hAnsi="Times New Roman"/>
                <w:sz w:val="24"/>
                <w:szCs w:val="20"/>
              </w:rPr>
              <w:t>MM</w:t>
            </w:r>
            <w:r w:rsidR="00F2422A" w:rsidRPr="00F2422A">
              <w:rPr>
                <w:rFonts w:ascii="Times New Roman" w:hAnsi="Times New Roman"/>
                <w:sz w:val="24"/>
                <w:szCs w:val="20"/>
              </w:rPr>
              <w:t>"</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rsidRPr="00795E8F" w14:paraId="35FA4F51"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22BAD91F" w14:textId="77777777" w:rsidR="000B17E1" w:rsidRPr="00795E8F" w:rsidRDefault="00E85F09" w:rsidP="00B1432F">
            <w:pPr>
              <w:pStyle w:val="Heading3"/>
              <w:outlineLvl w:val="2"/>
              <w:rPr>
                <w:rFonts w:ascii="Times New Roman" w:hAnsi="Times New Roman"/>
                <w:sz w:val="24"/>
                <w:szCs w:val="18"/>
              </w:rPr>
            </w:pPr>
            <w:sdt>
              <w:sdtPr>
                <w:rPr>
                  <w:rFonts w:ascii="Times New Roman" w:hAnsi="Times New Roman"/>
                  <w:sz w:val="24"/>
                  <w:szCs w:val="18"/>
                </w:rPr>
                <w:alias w:val="To:"/>
                <w:tag w:val="To:"/>
                <w:id w:val="-1751190371"/>
                <w:placeholder>
                  <w:docPart w:val="2EDA5E8822E3458F9F96F30246A4F5CB"/>
                </w:placeholder>
                <w:temporary/>
                <w:showingPlcHdr/>
                <w15:appearance w15:val="hidden"/>
              </w:sdtPr>
              <w:sdtEndPr/>
              <w:sdtContent>
                <w:r w:rsidR="00E01E7E" w:rsidRPr="00795E8F">
                  <w:rPr>
                    <w:rFonts w:ascii="Times New Roman" w:hAnsi="Times New Roman"/>
                    <w:sz w:val="24"/>
                    <w:szCs w:val="18"/>
                  </w:rPr>
                  <w:t>To:</w:t>
                </w:r>
              </w:sdtContent>
            </w:sdt>
          </w:p>
          <w:p w14:paraId="752849E8" w14:textId="4ED55467" w:rsidR="000B17E1" w:rsidRPr="00795E8F" w:rsidRDefault="00FE3BC5" w:rsidP="00F8619B">
            <w:pPr>
              <w:rPr>
                <w:rFonts w:ascii="Times New Roman" w:hAnsi="Times New Roman" w:cs="Times New Roman"/>
                <w:sz w:val="28"/>
                <w:szCs w:val="28"/>
              </w:rPr>
            </w:pPr>
            <w:r>
              <w:rPr>
                <w:rFonts w:ascii="Times New Roman" w:hAnsi="Times New Roman" w:cs="Times New Roman"/>
                <w:sz w:val="28"/>
                <w:szCs w:val="28"/>
              </w:rPr>
              <w:t>Health Clinic’s admin</w:t>
            </w:r>
            <w:r w:rsidR="00814105">
              <w:rPr>
                <w:rFonts w:ascii="Times New Roman" w:hAnsi="Times New Roman" w:cs="Times New Roman"/>
                <w:sz w:val="28"/>
                <w:szCs w:val="28"/>
              </w:rPr>
              <w:t>istrator</w:t>
            </w:r>
          </w:p>
          <w:p w14:paraId="25A84CB5" w14:textId="1A82EBEC" w:rsidR="000B17E1" w:rsidRPr="00795E8F" w:rsidRDefault="00814105" w:rsidP="00F8619B">
            <w:pPr>
              <w:rPr>
                <w:rFonts w:ascii="Times New Roman" w:hAnsi="Times New Roman" w:cs="Times New Roman"/>
                <w:sz w:val="28"/>
                <w:szCs w:val="28"/>
              </w:rPr>
            </w:pPr>
            <w:r>
              <w:rPr>
                <w:rFonts w:ascii="Times New Roman" w:hAnsi="Times New Roman" w:cs="Times New Roman"/>
                <w:sz w:val="28"/>
                <w:szCs w:val="28"/>
              </w:rPr>
              <w:t>Health Clinic</w:t>
            </w:r>
          </w:p>
          <w:sdt>
            <w:sdtPr>
              <w:rPr>
                <w:rFonts w:ascii="Times New Roman" w:hAnsi="Times New Roman" w:cs="Times New Roman"/>
                <w:sz w:val="28"/>
                <w:szCs w:val="28"/>
              </w:rPr>
              <w:alias w:val="Enter street address:"/>
              <w:tag w:val="Enter street address:"/>
              <w:id w:val="241333495"/>
              <w:placeholder>
                <w:docPart w:val="4BBE2A3D16CE4DCF8AE16646ABF31573"/>
              </w:placeholder>
              <w:temporary/>
              <w:showingPlcHdr/>
              <w15:appearance w15:val="hidden"/>
            </w:sdtPr>
            <w:sdtEndPr/>
            <w:sdtContent>
              <w:p w14:paraId="4493864F" w14:textId="77777777" w:rsidR="000B17E1" w:rsidRPr="00795E8F" w:rsidRDefault="006B4C5A" w:rsidP="00F8619B">
                <w:pPr>
                  <w:rPr>
                    <w:rFonts w:ascii="Times New Roman" w:hAnsi="Times New Roman" w:cs="Times New Roman"/>
                    <w:sz w:val="28"/>
                    <w:szCs w:val="28"/>
                  </w:rPr>
                </w:pPr>
                <w:r w:rsidRPr="00795E8F">
                  <w:rPr>
                    <w:rFonts w:ascii="Times New Roman" w:hAnsi="Times New Roman" w:cs="Times New Roman"/>
                    <w:sz w:val="28"/>
                    <w:szCs w:val="28"/>
                  </w:rPr>
                  <w:t>Street Address</w:t>
                </w:r>
              </w:p>
            </w:sdtContent>
          </w:sdt>
          <w:sdt>
            <w:sdtPr>
              <w:rPr>
                <w:rFonts w:ascii="Times New Roman" w:hAnsi="Times New Roman" w:cs="Times New Roman"/>
                <w:sz w:val="28"/>
                <w:szCs w:val="28"/>
              </w:rPr>
              <w:alias w:val="Enter city, st zip code:"/>
              <w:tag w:val="Enter city, st zip code:"/>
              <w:id w:val="241333503"/>
              <w:placeholder>
                <w:docPart w:val="A457E29706B34FD89BC47458A5BD1600"/>
              </w:placeholder>
              <w:temporary/>
              <w:showingPlcHdr/>
              <w15:appearance w15:val="hidden"/>
            </w:sdtPr>
            <w:sdtEndPr/>
            <w:sdtContent>
              <w:p w14:paraId="6A945445" w14:textId="77777777" w:rsidR="000B17E1" w:rsidRPr="00795E8F" w:rsidRDefault="006B4C5A" w:rsidP="00F8619B">
                <w:pPr>
                  <w:rPr>
                    <w:rFonts w:ascii="Times New Roman" w:hAnsi="Times New Roman" w:cs="Times New Roman"/>
                    <w:sz w:val="28"/>
                    <w:szCs w:val="28"/>
                  </w:rPr>
                </w:pPr>
                <w:r w:rsidRPr="00795E8F">
                  <w:rPr>
                    <w:rFonts w:ascii="Times New Roman" w:hAnsi="Times New Roman" w:cs="Times New Roman"/>
                    <w:sz w:val="28"/>
                    <w:szCs w:val="28"/>
                  </w:rPr>
                  <w:t>City, ST ZIP Code</w:t>
                </w:r>
              </w:p>
            </w:sdtContent>
          </w:sdt>
          <w:p w14:paraId="5771D785" w14:textId="3BA7474E" w:rsidR="000B17E1" w:rsidRPr="00795E8F" w:rsidRDefault="00E85F09" w:rsidP="00F8619B">
            <w:pPr>
              <w:rPr>
                <w:rFonts w:ascii="Times New Roman" w:hAnsi="Times New Roman" w:cs="Times New Roman"/>
                <w:sz w:val="28"/>
                <w:szCs w:val="28"/>
              </w:rPr>
            </w:pPr>
            <w:sdt>
              <w:sdtPr>
                <w:rPr>
                  <w:rFonts w:ascii="Times New Roman" w:hAnsi="Times New Roman" w:cs="Times New Roman"/>
                  <w:sz w:val="28"/>
                  <w:szCs w:val="28"/>
                </w:rPr>
                <w:alias w:val="Enter phone:"/>
                <w:tag w:val="Enter phone:"/>
                <w:id w:val="241333511"/>
                <w:placeholder>
                  <w:docPart w:val="CB2B4B8DF13349A28F1861CEF0DA8976"/>
                </w:placeholder>
                <w:temporary/>
                <w:showingPlcHdr/>
                <w15:appearance w15:val="hidden"/>
              </w:sdtPr>
              <w:sdtEndPr/>
              <w:sdtContent>
                <w:r w:rsidR="00A94A24" w:rsidRPr="00795E8F">
                  <w:rPr>
                    <w:rFonts w:ascii="Times New Roman" w:hAnsi="Times New Roman" w:cs="Times New Roman"/>
                    <w:sz w:val="28"/>
                    <w:szCs w:val="28"/>
                  </w:rPr>
                  <w:t>Phone</w:t>
                </w:r>
              </w:sdtContent>
            </w:sdt>
            <w:r w:rsidR="00810A91">
              <w:rPr>
                <w:rFonts w:ascii="Times New Roman" w:hAnsi="Times New Roman" w:cs="Times New Roman"/>
                <w:sz w:val="28"/>
                <w:szCs w:val="28"/>
              </w:rPr>
              <w:t xml:space="preserve"> number</w:t>
            </w:r>
          </w:p>
        </w:tc>
        <w:tc>
          <w:tcPr>
            <w:tcW w:w="5400" w:type="dxa"/>
          </w:tcPr>
          <w:p w14:paraId="4565FE34" w14:textId="4F36BCBF" w:rsidR="000B17E1" w:rsidRPr="00795E8F" w:rsidRDefault="00A64371" w:rsidP="00B1432F">
            <w:pPr>
              <w:pStyle w:val="Heading3"/>
              <w:outlineLvl w:val="2"/>
              <w:rPr>
                <w:rFonts w:ascii="Times New Roman" w:hAnsi="Times New Roman"/>
                <w:sz w:val="24"/>
                <w:szCs w:val="18"/>
              </w:rPr>
            </w:pPr>
            <w:r>
              <w:rPr>
                <w:rFonts w:ascii="Times New Roman" w:hAnsi="Times New Roman"/>
                <w:sz w:val="24"/>
                <w:szCs w:val="18"/>
              </w:rPr>
              <w:t>From:</w:t>
            </w:r>
          </w:p>
          <w:p w14:paraId="7171CE0A" w14:textId="150FBFB5" w:rsidR="000B17E1" w:rsidRPr="00795E8F" w:rsidRDefault="00A64371" w:rsidP="00F8619B">
            <w:pPr>
              <w:rPr>
                <w:rFonts w:ascii="Times New Roman" w:hAnsi="Times New Roman" w:cs="Times New Roman"/>
                <w:sz w:val="28"/>
                <w:szCs w:val="28"/>
              </w:rPr>
            </w:pPr>
            <w:r>
              <w:rPr>
                <w:rFonts w:ascii="Times New Roman" w:hAnsi="Times New Roman" w:cs="Times New Roman"/>
                <w:sz w:val="28"/>
                <w:szCs w:val="28"/>
              </w:rPr>
              <w:t>Supplier</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rsidRPr="00795E8F" w14:paraId="1F92D724" w14:textId="77777777" w:rsidTr="00A253A9">
        <w:trPr>
          <w:trHeight w:val="864"/>
        </w:trPr>
        <w:tc>
          <w:tcPr>
            <w:tcW w:w="10800" w:type="dxa"/>
            <w:tcMar>
              <w:top w:w="72" w:type="dxa"/>
              <w:left w:w="115" w:type="dxa"/>
              <w:right w:w="115" w:type="dxa"/>
            </w:tcMar>
          </w:tcPr>
          <w:p w14:paraId="477CF369" w14:textId="10E97A0C" w:rsidR="0070247A" w:rsidRPr="00795E8F" w:rsidRDefault="0070247A" w:rsidP="0070247A">
            <w:pPr>
              <w:rPr>
                <w:rFonts w:ascii="Times New Roman" w:hAnsi="Times New Roman" w:cs="Times New Roman"/>
                <w:sz w:val="28"/>
                <w:szCs w:val="28"/>
              </w:rPr>
            </w:pPr>
          </w:p>
        </w:tc>
      </w:tr>
    </w:tbl>
    <w:p w14:paraId="4C7ABEB0" w14:textId="77777777" w:rsidR="000B17E1" w:rsidRPr="00795E8F" w:rsidRDefault="000B17E1">
      <w:pPr>
        <w:rPr>
          <w:rFonts w:ascii="Times New Roman" w:hAnsi="Times New Roman" w:cs="Times New Roman"/>
          <w:sz w:val="28"/>
          <w:szCs w:val="28"/>
        </w:rPr>
      </w:pPr>
    </w:p>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rsidRPr="00795E8F" w14:paraId="7306A6BF"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1BF24E51" w14:textId="77777777" w:rsidR="000B17E1" w:rsidRPr="00795E8F" w:rsidRDefault="00E85F09" w:rsidP="00B62E08">
            <w:pPr>
              <w:pStyle w:val="Heading4"/>
              <w:outlineLvl w:val="3"/>
              <w:rPr>
                <w:rFonts w:ascii="Times New Roman" w:hAnsi="Times New Roman" w:cs="Times New Roman"/>
                <w:sz w:val="24"/>
                <w:szCs w:val="28"/>
              </w:rPr>
            </w:pPr>
            <w:sdt>
              <w:sdtPr>
                <w:rPr>
                  <w:rFonts w:ascii="Times New Roman" w:hAnsi="Times New Roman" w:cs="Times New Roman"/>
                  <w:sz w:val="24"/>
                  <w:szCs w:val="28"/>
                </w:rPr>
                <w:alias w:val="Quantity:"/>
                <w:tag w:val="Quantity:"/>
                <w:id w:val="-1508984698"/>
                <w:placeholder>
                  <w:docPart w:val="B5D6C32678364783B1CC3E2871F2AD78"/>
                </w:placeholder>
                <w:temporary/>
                <w:showingPlcHdr/>
                <w15:appearance w15:val="hidden"/>
              </w:sdtPr>
              <w:sdtEndPr/>
              <w:sdtContent>
                <w:r w:rsidR="00710955" w:rsidRPr="00795E8F">
                  <w:rPr>
                    <w:rFonts w:ascii="Times New Roman" w:hAnsi="Times New Roman" w:cs="Times New Roman"/>
                    <w:sz w:val="24"/>
                    <w:szCs w:val="28"/>
                  </w:rPr>
                  <w:t>QUANTITY</w:t>
                </w:r>
              </w:sdtContent>
            </w:sdt>
          </w:p>
        </w:tc>
        <w:tc>
          <w:tcPr>
            <w:tcW w:w="5667" w:type="dxa"/>
          </w:tcPr>
          <w:p w14:paraId="39B32DE0" w14:textId="6FD3AB82" w:rsidR="000B17E1" w:rsidRPr="00795E8F" w:rsidRDefault="00A047BF" w:rsidP="00B62E08">
            <w:pPr>
              <w:pStyle w:val="Heading4"/>
              <w:outlineLvl w:val="3"/>
              <w:rPr>
                <w:rFonts w:ascii="Times New Roman" w:hAnsi="Times New Roman" w:cs="Times New Roman"/>
                <w:sz w:val="24"/>
                <w:szCs w:val="28"/>
              </w:rPr>
            </w:pPr>
            <w:r>
              <w:rPr>
                <w:rFonts w:ascii="Times New Roman" w:hAnsi="Times New Roman" w:cs="Times New Roman"/>
                <w:sz w:val="24"/>
                <w:szCs w:val="28"/>
              </w:rPr>
              <w:t>MEDICINE NAME</w:t>
            </w:r>
          </w:p>
        </w:tc>
        <w:tc>
          <w:tcPr>
            <w:tcW w:w="1530" w:type="dxa"/>
          </w:tcPr>
          <w:p w14:paraId="29F3C9E9" w14:textId="77777777" w:rsidR="000B17E1" w:rsidRPr="00795E8F" w:rsidRDefault="00E85F09" w:rsidP="00B62E08">
            <w:pPr>
              <w:pStyle w:val="Heading4"/>
              <w:outlineLvl w:val="3"/>
              <w:rPr>
                <w:rFonts w:ascii="Times New Roman" w:hAnsi="Times New Roman" w:cs="Times New Roman"/>
                <w:sz w:val="24"/>
                <w:szCs w:val="28"/>
              </w:rPr>
            </w:pPr>
            <w:sdt>
              <w:sdtPr>
                <w:rPr>
                  <w:rFonts w:ascii="Times New Roman" w:hAnsi="Times New Roman" w:cs="Times New Roman"/>
                  <w:sz w:val="24"/>
                  <w:szCs w:val="28"/>
                </w:rPr>
                <w:alias w:val="Unit price:"/>
                <w:tag w:val="Unit price:"/>
                <w:id w:val="1023050660"/>
                <w:placeholder>
                  <w:docPart w:val="03EE2173782A4F3AA9F98400580DA50B"/>
                </w:placeholder>
                <w:temporary/>
                <w:showingPlcHdr/>
                <w15:appearance w15:val="hidden"/>
              </w:sdtPr>
              <w:sdtEndPr/>
              <w:sdtContent>
                <w:r w:rsidR="00710955" w:rsidRPr="00795E8F">
                  <w:rPr>
                    <w:rFonts w:ascii="Times New Roman" w:hAnsi="Times New Roman" w:cs="Times New Roman"/>
                    <w:sz w:val="24"/>
                    <w:szCs w:val="28"/>
                  </w:rPr>
                  <w:t>UNIT PRICE</w:t>
                </w:r>
              </w:sdtContent>
            </w:sdt>
          </w:p>
        </w:tc>
        <w:tc>
          <w:tcPr>
            <w:tcW w:w="1705" w:type="dxa"/>
          </w:tcPr>
          <w:p w14:paraId="0895B9D4" w14:textId="77777777" w:rsidR="000B17E1" w:rsidRPr="00795E8F" w:rsidRDefault="00E85F09" w:rsidP="00B62E08">
            <w:pPr>
              <w:pStyle w:val="Heading4"/>
              <w:outlineLvl w:val="3"/>
              <w:rPr>
                <w:rFonts w:ascii="Times New Roman" w:hAnsi="Times New Roman" w:cs="Times New Roman"/>
                <w:sz w:val="24"/>
                <w:szCs w:val="28"/>
              </w:rPr>
            </w:pPr>
            <w:sdt>
              <w:sdtPr>
                <w:rPr>
                  <w:rFonts w:ascii="Times New Roman" w:hAnsi="Times New Roman" w:cs="Times New Roman"/>
                  <w:sz w:val="24"/>
                  <w:szCs w:val="28"/>
                </w:rPr>
                <w:alias w:val="Total:"/>
                <w:tag w:val="Total:"/>
                <w:id w:val="464622556"/>
                <w:placeholder>
                  <w:docPart w:val="6C8810FE19254230AF8A487C14AE003A"/>
                </w:placeholder>
                <w:temporary/>
                <w:showingPlcHdr/>
                <w15:appearance w15:val="hidden"/>
              </w:sdtPr>
              <w:sdtEndPr/>
              <w:sdtContent>
                <w:r w:rsidR="00710955" w:rsidRPr="00795E8F">
                  <w:rPr>
                    <w:rFonts w:ascii="Times New Roman" w:hAnsi="Times New Roman" w:cs="Times New Roman"/>
                    <w:sz w:val="24"/>
                    <w:szCs w:val="28"/>
                  </w:rPr>
                  <w:t>TOTAL</w:t>
                </w:r>
              </w:sdtContent>
            </w:sdt>
          </w:p>
        </w:tc>
      </w:tr>
      <w:tr w:rsidR="000B17E1" w:rsidRPr="00795E8F" w14:paraId="37A39513" w14:textId="77777777" w:rsidTr="009A090A">
        <w:tc>
          <w:tcPr>
            <w:tcW w:w="1888" w:type="dxa"/>
          </w:tcPr>
          <w:p w14:paraId="6137D815" w14:textId="77777777" w:rsidR="000B17E1"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1:"/>
                <w:tag w:val="Enter quantity 1:"/>
                <w:id w:val="-754971609"/>
                <w:placeholder>
                  <w:docPart w:val="A00C4B029FD94536A66B3F06330DFA69"/>
                </w:placeholder>
                <w:temporary/>
                <w:showingPlcHdr/>
                <w15:appearance w15:val="hidden"/>
              </w:sdtPr>
              <w:sdtEndPr/>
              <w:sdtContent>
                <w:r w:rsidR="009C4DBD" w:rsidRPr="00795E8F">
                  <w:rPr>
                    <w:rFonts w:ascii="Times New Roman" w:hAnsi="Times New Roman" w:cs="Times New Roman"/>
                    <w:sz w:val="28"/>
                    <w:szCs w:val="28"/>
                  </w:rPr>
                  <w:t>Quantity 1</w:t>
                </w:r>
              </w:sdtContent>
            </w:sdt>
          </w:p>
        </w:tc>
        <w:sdt>
          <w:sdtPr>
            <w:rPr>
              <w:rFonts w:ascii="Times New Roman" w:hAnsi="Times New Roman" w:cs="Times New Roman"/>
              <w:sz w:val="28"/>
              <w:szCs w:val="28"/>
            </w:rPr>
            <w:alias w:val="Enter description:"/>
            <w:tag w:val="Enter description:"/>
            <w:id w:val="1939875099"/>
            <w:placeholder>
              <w:docPart w:val="56FE36F6994042AC98DDEFF3B8806D0C"/>
            </w:placeholder>
            <w:temporary/>
            <w:showingPlcHdr/>
            <w15:appearance w15:val="hidden"/>
          </w:sdtPr>
          <w:sdtEndPr/>
          <w:sdtContent>
            <w:tc>
              <w:tcPr>
                <w:tcW w:w="5667" w:type="dxa"/>
              </w:tcPr>
              <w:p w14:paraId="366990A5" w14:textId="77777777" w:rsidR="000B17E1"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1337720826"/>
            <w:placeholder>
              <w:docPart w:val="8346A4FD9927430FBE1A0B6A8060D883"/>
            </w:placeholder>
            <w:temporary/>
            <w:showingPlcHdr/>
            <w15:appearance w15:val="hidden"/>
          </w:sdtPr>
          <w:sdtEndPr/>
          <w:sdtContent>
            <w:tc>
              <w:tcPr>
                <w:tcW w:w="1530" w:type="dxa"/>
              </w:tcPr>
              <w:p w14:paraId="0ADEDCD1" w14:textId="77777777" w:rsidR="000B17E1"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793556930"/>
            <w:placeholder>
              <w:docPart w:val="909801E8C0474FA6A8D344C87AA2996B"/>
            </w:placeholder>
            <w:temporary/>
            <w:showingPlcHdr/>
            <w15:appearance w15:val="hidden"/>
          </w:sdtPr>
          <w:sdtEndPr/>
          <w:sdtContent>
            <w:tc>
              <w:tcPr>
                <w:tcW w:w="1705" w:type="dxa"/>
              </w:tcPr>
              <w:p w14:paraId="22C9ED5C" w14:textId="77777777" w:rsidR="000B17E1"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2DD1C2F7" w14:textId="77777777" w:rsidTr="009A090A">
        <w:tc>
          <w:tcPr>
            <w:tcW w:w="1888" w:type="dxa"/>
          </w:tcPr>
          <w:p w14:paraId="199ACBA7"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2:"/>
                <w:tag w:val="Enter quantity 2:"/>
                <w:id w:val="639539281"/>
                <w:placeholder>
                  <w:docPart w:val="FAFA93455BF3432FAE482FA76B1C0D50"/>
                </w:placeholder>
                <w:temporary/>
                <w:showingPlcHdr/>
                <w15:appearance w15:val="hidden"/>
              </w:sdtPr>
              <w:sdtEndPr/>
              <w:sdtContent>
                <w:r w:rsidR="009C4DBD" w:rsidRPr="00795E8F">
                  <w:rPr>
                    <w:rFonts w:ascii="Times New Roman" w:hAnsi="Times New Roman" w:cs="Times New Roman"/>
                    <w:sz w:val="28"/>
                    <w:szCs w:val="28"/>
                  </w:rPr>
                  <w:t>Quantity 2</w:t>
                </w:r>
              </w:sdtContent>
            </w:sdt>
          </w:p>
        </w:tc>
        <w:sdt>
          <w:sdtPr>
            <w:rPr>
              <w:rFonts w:ascii="Times New Roman" w:hAnsi="Times New Roman" w:cs="Times New Roman"/>
              <w:sz w:val="28"/>
              <w:szCs w:val="28"/>
            </w:rPr>
            <w:alias w:val="Enter description:"/>
            <w:tag w:val="Enter description:"/>
            <w:id w:val="704450083"/>
            <w:placeholder>
              <w:docPart w:val="9F4F535EC933454BB487762B09342F4B"/>
            </w:placeholder>
            <w:temporary/>
            <w:showingPlcHdr/>
            <w15:appearance w15:val="hidden"/>
          </w:sdtPr>
          <w:sdtEndPr/>
          <w:sdtContent>
            <w:tc>
              <w:tcPr>
                <w:tcW w:w="5667" w:type="dxa"/>
              </w:tcPr>
              <w:p w14:paraId="62837FA9"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583224394"/>
            <w:placeholder>
              <w:docPart w:val="C26EAAFC442F4125B769E6A06232D90D"/>
            </w:placeholder>
            <w:temporary/>
            <w:showingPlcHdr/>
            <w15:appearance w15:val="hidden"/>
          </w:sdtPr>
          <w:sdtEndPr/>
          <w:sdtContent>
            <w:tc>
              <w:tcPr>
                <w:tcW w:w="1530" w:type="dxa"/>
              </w:tcPr>
              <w:p w14:paraId="69C566DC"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463002499"/>
            <w:placeholder>
              <w:docPart w:val="D7104BFAF4D94C2D83416E28C81F393A"/>
            </w:placeholder>
            <w:temporary/>
            <w:showingPlcHdr/>
            <w15:appearance w15:val="hidden"/>
          </w:sdtPr>
          <w:sdtEndPr/>
          <w:sdtContent>
            <w:tc>
              <w:tcPr>
                <w:tcW w:w="1705" w:type="dxa"/>
              </w:tcPr>
              <w:p w14:paraId="5507F869"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3160451B" w14:textId="77777777" w:rsidTr="009A090A">
        <w:tc>
          <w:tcPr>
            <w:tcW w:w="1888" w:type="dxa"/>
          </w:tcPr>
          <w:p w14:paraId="63314A01"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3:"/>
                <w:tag w:val="Enter quantity 3:"/>
                <w:id w:val="-848332246"/>
                <w:placeholder>
                  <w:docPart w:val="C9561B1C0A1244FF930540C6EA8A4D43"/>
                </w:placeholder>
                <w:temporary/>
                <w:showingPlcHdr/>
                <w15:appearance w15:val="hidden"/>
              </w:sdtPr>
              <w:sdtEndPr/>
              <w:sdtContent>
                <w:r w:rsidR="009C4DBD" w:rsidRPr="00795E8F">
                  <w:rPr>
                    <w:rFonts w:ascii="Times New Roman" w:hAnsi="Times New Roman" w:cs="Times New Roman"/>
                    <w:sz w:val="28"/>
                    <w:szCs w:val="28"/>
                  </w:rPr>
                  <w:t>Quantity 3</w:t>
                </w:r>
              </w:sdtContent>
            </w:sdt>
          </w:p>
        </w:tc>
        <w:sdt>
          <w:sdtPr>
            <w:rPr>
              <w:rFonts w:ascii="Times New Roman" w:hAnsi="Times New Roman" w:cs="Times New Roman"/>
              <w:sz w:val="28"/>
              <w:szCs w:val="28"/>
            </w:rPr>
            <w:alias w:val="Enter description:"/>
            <w:tag w:val="Enter description:"/>
            <w:id w:val="-860278004"/>
            <w:placeholder>
              <w:docPart w:val="47EA009DCD9640D29926028B86540C4D"/>
            </w:placeholder>
            <w:temporary/>
            <w:showingPlcHdr/>
            <w15:appearance w15:val="hidden"/>
          </w:sdtPr>
          <w:sdtEndPr/>
          <w:sdtContent>
            <w:tc>
              <w:tcPr>
                <w:tcW w:w="5667" w:type="dxa"/>
              </w:tcPr>
              <w:p w14:paraId="74F1051E"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rPr>
                  <w:t>Enter description</w:t>
                </w:r>
              </w:p>
            </w:tc>
          </w:sdtContent>
        </w:sdt>
        <w:sdt>
          <w:sdtPr>
            <w:rPr>
              <w:rFonts w:ascii="Times New Roman" w:hAnsi="Times New Roman" w:cs="Times New Roman"/>
              <w:sz w:val="28"/>
              <w:szCs w:val="28"/>
            </w:rPr>
            <w:alias w:val="Enter price:"/>
            <w:tag w:val="Enter price:"/>
            <w:id w:val="-1956164521"/>
            <w:placeholder>
              <w:docPart w:val="538FDDAA31C747EAA53A7F6213BE5D9A"/>
            </w:placeholder>
            <w:temporary/>
            <w:showingPlcHdr/>
            <w15:appearance w15:val="hidden"/>
          </w:sdtPr>
          <w:sdtEndPr/>
          <w:sdtContent>
            <w:tc>
              <w:tcPr>
                <w:tcW w:w="1530" w:type="dxa"/>
              </w:tcPr>
              <w:p w14:paraId="5D5E3A4C"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1624680193"/>
            <w:placeholder>
              <w:docPart w:val="C3A06E4841F24F6397A5D6AD365D73AE"/>
            </w:placeholder>
            <w:temporary/>
            <w:showingPlcHdr/>
            <w15:appearance w15:val="hidden"/>
          </w:sdtPr>
          <w:sdtEndPr/>
          <w:sdtContent>
            <w:tc>
              <w:tcPr>
                <w:tcW w:w="1705" w:type="dxa"/>
              </w:tcPr>
              <w:p w14:paraId="02EF4CC1"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76176329" w14:textId="77777777" w:rsidTr="009A090A">
        <w:tc>
          <w:tcPr>
            <w:tcW w:w="1888" w:type="dxa"/>
          </w:tcPr>
          <w:p w14:paraId="5547F11B"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4:"/>
                <w:tag w:val="Enter quantity 4:"/>
                <w:id w:val="-426736429"/>
                <w:placeholder>
                  <w:docPart w:val="454853E33D67465A80A04B9119D53F0C"/>
                </w:placeholder>
                <w:temporary/>
                <w:showingPlcHdr/>
                <w15:appearance w15:val="hidden"/>
              </w:sdtPr>
              <w:sdtEndPr/>
              <w:sdtContent>
                <w:r w:rsidR="009C4DBD" w:rsidRPr="00795E8F">
                  <w:rPr>
                    <w:rFonts w:ascii="Times New Roman" w:hAnsi="Times New Roman" w:cs="Times New Roman"/>
                    <w:sz w:val="28"/>
                    <w:szCs w:val="28"/>
                  </w:rPr>
                  <w:t>Quantity 4</w:t>
                </w:r>
              </w:sdtContent>
            </w:sdt>
          </w:p>
        </w:tc>
        <w:sdt>
          <w:sdtPr>
            <w:rPr>
              <w:rFonts w:ascii="Times New Roman" w:hAnsi="Times New Roman" w:cs="Times New Roman"/>
              <w:sz w:val="28"/>
              <w:szCs w:val="28"/>
            </w:rPr>
            <w:alias w:val="Enter description:"/>
            <w:tag w:val="Enter description:"/>
            <w:id w:val="995146415"/>
            <w:placeholder>
              <w:docPart w:val="41759F3A0953410BA9599AABBE65B052"/>
            </w:placeholder>
            <w:temporary/>
            <w:showingPlcHdr/>
            <w15:appearance w15:val="hidden"/>
          </w:sdtPr>
          <w:sdtEndPr/>
          <w:sdtContent>
            <w:tc>
              <w:tcPr>
                <w:tcW w:w="5667" w:type="dxa"/>
              </w:tcPr>
              <w:p w14:paraId="43F9708D"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1441146617"/>
            <w:placeholder>
              <w:docPart w:val="108AA57336A44166A0119F7881F6260B"/>
            </w:placeholder>
            <w:temporary/>
            <w:showingPlcHdr/>
            <w15:appearance w15:val="hidden"/>
          </w:sdtPr>
          <w:sdtEndPr/>
          <w:sdtContent>
            <w:tc>
              <w:tcPr>
                <w:tcW w:w="1530" w:type="dxa"/>
              </w:tcPr>
              <w:p w14:paraId="535F9F99"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513269547"/>
            <w:placeholder>
              <w:docPart w:val="42EDED938BB34E7B9061895D4CC587B1"/>
            </w:placeholder>
            <w:temporary/>
            <w:showingPlcHdr/>
            <w15:appearance w15:val="hidden"/>
          </w:sdtPr>
          <w:sdtEndPr/>
          <w:sdtContent>
            <w:tc>
              <w:tcPr>
                <w:tcW w:w="1705" w:type="dxa"/>
              </w:tcPr>
              <w:p w14:paraId="167A8A46"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63C78693" w14:textId="77777777" w:rsidTr="009A090A">
        <w:tc>
          <w:tcPr>
            <w:tcW w:w="1888" w:type="dxa"/>
          </w:tcPr>
          <w:p w14:paraId="7A4423E3"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5:"/>
                <w:tag w:val="Enter quantity 5:"/>
                <w:id w:val="388393290"/>
                <w:placeholder>
                  <w:docPart w:val="2D2A9C414C8F47BCA3BC90E4512866AB"/>
                </w:placeholder>
                <w:temporary/>
                <w:showingPlcHdr/>
                <w15:appearance w15:val="hidden"/>
              </w:sdtPr>
              <w:sdtEndPr/>
              <w:sdtContent>
                <w:r w:rsidR="009C4DBD" w:rsidRPr="00795E8F">
                  <w:rPr>
                    <w:rFonts w:ascii="Times New Roman" w:hAnsi="Times New Roman" w:cs="Times New Roman"/>
                    <w:sz w:val="28"/>
                    <w:szCs w:val="28"/>
                  </w:rPr>
                  <w:t>Quantity 5</w:t>
                </w:r>
              </w:sdtContent>
            </w:sdt>
          </w:p>
        </w:tc>
        <w:sdt>
          <w:sdtPr>
            <w:rPr>
              <w:rFonts w:ascii="Times New Roman" w:hAnsi="Times New Roman" w:cs="Times New Roman"/>
              <w:sz w:val="28"/>
              <w:szCs w:val="28"/>
            </w:rPr>
            <w:alias w:val="Enter description:"/>
            <w:tag w:val="Enter description:"/>
            <w:id w:val="-278103085"/>
            <w:placeholder>
              <w:docPart w:val="4CE44181EE344DB0BAA47E0753213064"/>
            </w:placeholder>
            <w:temporary/>
            <w:showingPlcHdr/>
            <w15:appearance w15:val="hidden"/>
          </w:sdtPr>
          <w:sdtEndPr/>
          <w:sdtContent>
            <w:tc>
              <w:tcPr>
                <w:tcW w:w="5667" w:type="dxa"/>
              </w:tcPr>
              <w:p w14:paraId="2321AF62"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78494362"/>
            <w:placeholder>
              <w:docPart w:val="EC6C09F1044943B783E4B8E87D5B11C4"/>
            </w:placeholder>
            <w:temporary/>
            <w:showingPlcHdr/>
            <w15:appearance w15:val="hidden"/>
          </w:sdtPr>
          <w:sdtEndPr/>
          <w:sdtContent>
            <w:tc>
              <w:tcPr>
                <w:tcW w:w="1530" w:type="dxa"/>
              </w:tcPr>
              <w:p w14:paraId="5E51F613"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115831834"/>
            <w:placeholder>
              <w:docPart w:val="3A6441C57F9A425EBBBAB487E1632A3D"/>
            </w:placeholder>
            <w:temporary/>
            <w:showingPlcHdr/>
            <w15:appearance w15:val="hidden"/>
          </w:sdtPr>
          <w:sdtEndPr/>
          <w:sdtContent>
            <w:tc>
              <w:tcPr>
                <w:tcW w:w="1705" w:type="dxa"/>
              </w:tcPr>
              <w:p w14:paraId="095A2EF1"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0DDFF2F1" w14:textId="77777777" w:rsidTr="009A090A">
        <w:tc>
          <w:tcPr>
            <w:tcW w:w="1888" w:type="dxa"/>
          </w:tcPr>
          <w:p w14:paraId="7882A9FD"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6:"/>
                <w:tag w:val="Enter quantity 6:"/>
                <w:id w:val="-636873390"/>
                <w:placeholder>
                  <w:docPart w:val="718D96C38B5F49EF8CE19290B2283844"/>
                </w:placeholder>
                <w:temporary/>
                <w:showingPlcHdr/>
                <w15:appearance w15:val="hidden"/>
              </w:sdtPr>
              <w:sdtEndPr/>
              <w:sdtContent>
                <w:r w:rsidR="009C4DBD" w:rsidRPr="00795E8F">
                  <w:rPr>
                    <w:rFonts w:ascii="Times New Roman" w:hAnsi="Times New Roman" w:cs="Times New Roman"/>
                    <w:sz w:val="28"/>
                    <w:szCs w:val="28"/>
                  </w:rPr>
                  <w:t>Quantity 6</w:t>
                </w:r>
              </w:sdtContent>
            </w:sdt>
          </w:p>
        </w:tc>
        <w:sdt>
          <w:sdtPr>
            <w:rPr>
              <w:rFonts w:ascii="Times New Roman" w:hAnsi="Times New Roman" w:cs="Times New Roman"/>
              <w:sz w:val="28"/>
              <w:szCs w:val="28"/>
            </w:rPr>
            <w:alias w:val="Enter description:"/>
            <w:tag w:val="Enter description:"/>
            <w:id w:val="1084184303"/>
            <w:placeholder>
              <w:docPart w:val="4F30D652960A43048C61E96E84218D99"/>
            </w:placeholder>
            <w:temporary/>
            <w:showingPlcHdr/>
            <w15:appearance w15:val="hidden"/>
          </w:sdtPr>
          <w:sdtEndPr/>
          <w:sdtContent>
            <w:tc>
              <w:tcPr>
                <w:tcW w:w="5667" w:type="dxa"/>
              </w:tcPr>
              <w:p w14:paraId="47C04107"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1415894253"/>
            <w:placeholder>
              <w:docPart w:val="266624D8A54841F88073FE6CE5614874"/>
            </w:placeholder>
            <w:temporary/>
            <w:showingPlcHdr/>
            <w15:appearance w15:val="hidden"/>
          </w:sdtPr>
          <w:sdtEndPr/>
          <w:sdtContent>
            <w:tc>
              <w:tcPr>
                <w:tcW w:w="1530" w:type="dxa"/>
              </w:tcPr>
              <w:p w14:paraId="358B7599"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420716508"/>
            <w:placeholder>
              <w:docPart w:val="D1857E997C9D4232B4C70E233AD9C064"/>
            </w:placeholder>
            <w:temporary/>
            <w:showingPlcHdr/>
            <w15:appearance w15:val="hidden"/>
          </w:sdtPr>
          <w:sdtEndPr/>
          <w:sdtContent>
            <w:tc>
              <w:tcPr>
                <w:tcW w:w="1705" w:type="dxa"/>
              </w:tcPr>
              <w:p w14:paraId="422B3012"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3BA8FF97" w14:textId="77777777" w:rsidTr="009A090A">
        <w:tc>
          <w:tcPr>
            <w:tcW w:w="1888" w:type="dxa"/>
          </w:tcPr>
          <w:p w14:paraId="6377B734"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7:"/>
                <w:tag w:val="Enter quantity 7:"/>
                <w:id w:val="-418025229"/>
                <w:placeholder>
                  <w:docPart w:val="25F1140C373E428B9DBD3F08C5549F38"/>
                </w:placeholder>
                <w:temporary/>
                <w:showingPlcHdr/>
                <w15:appearance w15:val="hidden"/>
              </w:sdtPr>
              <w:sdtEndPr/>
              <w:sdtContent>
                <w:r w:rsidR="009C4DBD" w:rsidRPr="00795E8F">
                  <w:rPr>
                    <w:rFonts w:ascii="Times New Roman" w:hAnsi="Times New Roman" w:cs="Times New Roman"/>
                    <w:sz w:val="28"/>
                    <w:szCs w:val="28"/>
                  </w:rPr>
                  <w:t>Quantity 7</w:t>
                </w:r>
              </w:sdtContent>
            </w:sdt>
          </w:p>
        </w:tc>
        <w:sdt>
          <w:sdtPr>
            <w:rPr>
              <w:rFonts w:ascii="Times New Roman" w:hAnsi="Times New Roman" w:cs="Times New Roman"/>
              <w:sz w:val="28"/>
              <w:szCs w:val="28"/>
            </w:rPr>
            <w:alias w:val="Enter description:"/>
            <w:tag w:val="Enter description:"/>
            <w:id w:val="-1026017895"/>
            <w:placeholder>
              <w:docPart w:val="955F039400784F5181B30A515ECCB20F"/>
            </w:placeholder>
            <w:temporary/>
            <w:showingPlcHdr/>
            <w15:appearance w15:val="hidden"/>
          </w:sdtPr>
          <w:sdtEndPr/>
          <w:sdtContent>
            <w:tc>
              <w:tcPr>
                <w:tcW w:w="5667" w:type="dxa"/>
              </w:tcPr>
              <w:p w14:paraId="02BC33D1"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rPr>
                  <w:t>Enter description</w:t>
                </w:r>
              </w:p>
            </w:tc>
          </w:sdtContent>
        </w:sdt>
        <w:sdt>
          <w:sdtPr>
            <w:rPr>
              <w:rFonts w:ascii="Times New Roman" w:hAnsi="Times New Roman" w:cs="Times New Roman"/>
              <w:sz w:val="28"/>
              <w:szCs w:val="28"/>
            </w:rPr>
            <w:alias w:val="Enter price:"/>
            <w:tag w:val="Enter price:"/>
            <w:id w:val="-1371148144"/>
            <w:placeholder>
              <w:docPart w:val="61005C7E7A374FEABBC9D5BE4CE33F3E"/>
            </w:placeholder>
            <w:temporary/>
            <w:showingPlcHdr/>
            <w15:appearance w15:val="hidden"/>
          </w:sdtPr>
          <w:sdtEndPr/>
          <w:sdtContent>
            <w:tc>
              <w:tcPr>
                <w:tcW w:w="1530" w:type="dxa"/>
              </w:tcPr>
              <w:p w14:paraId="091C77F3"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693349604"/>
            <w:placeholder>
              <w:docPart w:val="C15A897BBF0A4AB0BD3B7F947EF16E57"/>
            </w:placeholder>
            <w:temporary/>
            <w:showingPlcHdr/>
            <w15:appearance w15:val="hidden"/>
          </w:sdtPr>
          <w:sdtEndPr/>
          <w:sdtContent>
            <w:tc>
              <w:tcPr>
                <w:tcW w:w="1705" w:type="dxa"/>
              </w:tcPr>
              <w:p w14:paraId="24326066"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5B73C9C8" w14:textId="77777777" w:rsidTr="009A090A">
        <w:tc>
          <w:tcPr>
            <w:tcW w:w="1888" w:type="dxa"/>
          </w:tcPr>
          <w:p w14:paraId="5D620694"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8:"/>
                <w:tag w:val="Enter quantity 8:"/>
                <w:id w:val="900020701"/>
                <w:placeholder>
                  <w:docPart w:val="1897B4486817470AA3FB6436C76A9AB0"/>
                </w:placeholder>
                <w:temporary/>
                <w:showingPlcHdr/>
                <w15:appearance w15:val="hidden"/>
              </w:sdtPr>
              <w:sdtEndPr/>
              <w:sdtContent>
                <w:r w:rsidR="009C4DBD" w:rsidRPr="00795E8F">
                  <w:rPr>
                    <w:rFonts w:ascii="Times New Roman" w:hAnsi="Times New Roman" w:cs="Times New Roman"/>
                    <w:sz w:val="28"/>
                    <w:szCs w:val="28"/>
                  </w:rPr>
                  <w:t>Quantity 8</w:t>
                </w:r>
              </w:sdtContent>
            </w:sdt>
          </w:p>
        </w:tc>
        <w:sdt>
          <w:sdtPr>
            <w:rPr>
              <w:rFonts w:ascii="Times New Roman" w:hAnsi="Times New Roman" w:cs="Times New Roman"/>
              <w:sz w:val="28"/>
              <w:szCs w:val="28"/>
            </w:rPr>
            <w:alias w:val="Enter description:"/>
            <w:tag w:val="Enter description:"/>
            <w:id w:val="-240026633"/>
            <w:placeholder>
              <w:docPart w:val="EAC0AD313F54447FA5E9AA27FCD81F97"/>
            </w:placeholder>
            <w:temporary/>
            <w:showingPlcHdr/>
            <w15:appearance w15:val="hidden"/>
          </w:sdtPr>
          <w:sdtEndPr/>
          <w:sdtContent>
            <w:tc>
              <w:tcPr>
                <w:tcW w:w="5667" w:type="dxa"/>
              </w:tcPr>
              <w:p w14:paraId="14A33F46"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1717956627"/>
            <w:placeholder>
              <w:docPart w:val="BEC91F39547F499784BEDB04340AF0E7"/>
            </w:placeholder>
            <w:temporary/>
            <w:showingPlcHdr/>
            <w15:appearance w15:val="hidden"/>
          </w:sdtPr>
          <w:sdtEndPr/>
          <w:sdtContent>
            <w:tc>
              <w:tcPr>
                <w:tcW w:w="1530" w:type="dxa"/>
              </w:tcPr>
              <w:p w14:paraId="55BF1C4C"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1054736155"/>
            <w:placeholder>
              <w:docPart w:val="495E084574B5437798680C2F6175B6A6"/>
            </w:placeholder>
            <w:temporary/>
            <w:showingPlcHdr/>
            <w15:appearance w15:val="hidden"/>
          </w:sdtPr>
          <w:sdtEndPr/>
          <w:sdtContent>
            <w:tc>
              <w:tcPr>
                <w:tcW w:w="1705" w:type="dxa"/>
              </w:tcPr>
              <w:p w14:paraId="1FAD6E79"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4C9D0ED3" w14:textId="77777777" w:rsidTr="009A090A">
        <w:tc>
          <w:tcPr>
            <w:tcW w:w="1888" w:type="dxa"/>
          </w:tcPr>
          <w:p w14:paraId="0410F5D8"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9:"/>
                <w:tag w:val="Enter quantity 9:"/>
                <w:id w:val="-1307776391"/>
                <w:placeholder>
                  <w:docPart w:val="D5ED04807B3246DC8EEF424E385891B8"/>
                </w:placeholder>
                <w:temporary/>
                <w:showingPlcHdr/>
                <w15:appearance w15:val="hidden"/>
              </w:sdtPr>
              <w:sdtEndPr/>
              <w:sdtContent>
                <w:r w:rsidR="009C4DBD" w:rsidRPr="00795E8F">
                  <w:rPr>
                    <w:rFonts w:ascii="Times New Roman" w:hAnsi="Times New Roman" w:cs="Times New Roman"/>
                    <w:sz w:val="28"/>
                    <w:szCs w:val="28"/>
                  </w:rPr>
                  <w:t>Quantity 9</w:t>
                </w:r>
              </w:sdtContent>
            </w:sdt>
          </w:p>
        </w:tc>
        <w:sdt>
          <w:sdtPr>
            <w:rPr>
              <w:rFonts w:ascii="Times New Roman" w:hAnsi="Times New Roman" w:cs="Times New Roman"/>
              <w:sz w:val="28"/>
              <w:szCs w:val="28"/>
            </w:rPr>
            <w:alias w:val="Enter description:"/>
            <w:tag w:val="Enter description:"/>
            <w:id w:val="-1996566366"/>
            <w:placeholder>
              <w:docPart w:val="A47D3E2DB37B4A4EAA09AFC9A8D2813D"/>
            </w:placeholder>
            <w:temporary/>
            <w:showingPlcHdr/>
            <w15:appearance w15:val="hidden"/>
          </w:sdtPr>
          <w:sdtEndPr/>
          <w:sdtContent>
            <w:tc>
              <w:tcPr>
                <w:tcW w:w="5667" w:type="dxa"/>
              </w:tcPr>
              <w:p w14:paraId="19B4206F"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tc>
          <w:tcPr>
            <w:tcW w:w="1530" w:type="dxa"/>
          </w:tcPr>
          <w:p w14:paraId="2E4D084F" w14:textId="77777777" w:rsidR="009C4DBD" w:rsidRPr="00795E8F" w:rsidRDefault="00E85F09" w:rsidP="009A090A">
            <w:pPr>
              <w:jc w:val="right"/>
              <w:rPr>
                <w:rFonts w:ascii="Times New Roman" w:hAnsi="Times New Roman" w:cs="Times New Roman"/>
                <w:sz w:val="28"/>
                <w:szCs w:val="28"/>
              </w:rPr>
            </w:pPr>
            <w:sdt>
              <w:sdtPr>
                <w:rPr>
                  <w:rFonts w:ascii="Times New Roman" w:hAnsi="Times New Roman" w:cs="Times New Roman"/>
                  <w:sz w:val="28"/>
                  <w:szCs w:val="28"/>
                </w:rPr>
                <w:alias w:val="Enter price:"/>
                <w:tag w:val="Enter price:"/>
                <w:id w:val="-1795813039"/>
                <w:placeholder>
                  <w:docPart w:val="BD4FE3498F634FE68D38962C81965905"/>
                </w:placeholder>
                <w:temporary/>
                <w:showingPlcHdr/>
                <w15:appearance w15:val="hidden"/>
              </w:sdtPr>
              <w:sdtEndPr/>
              <w:sdtContent>
                <w:r w:rsidR="009C4DBD" w:rsidRPr="00795E8F">
                  <w:rPr>
                    <w:rFonts w:ascii="Times New Roman" w:hAnsi="Times New Roman" w:cs="Times New Roman"/>
                    <w:sz w:val="28"/>
                    <w:szCs w:val="28"/>
                  </w:rPr>
                  <w:t>Enter price</w:t>
                </w:r>
              </w:sdtContent>
            </w:sdt>
          </w:p>
        </w:tc>
        <w:sdt>
          <w:sdtPr>
            <w:rPr>
              <w:rFonts w:ascii="Times New Roman" w:hAnsi="Times New Roman" w:cs="Times New Roman"/>
              <w:sz w:val="28"/>
              <w:szCs w:val="28"/>
            </w:rPr>
            <w:alias w:val="Enter total:"/>
            <w:tag w:val="Enter total:"/>
            <w:id w:val="-1103190439"/>
            <w:placeholder>
              <w:docPart w:val="2C938102EAC442329620C1B025B17D4E"/>
            </w:placeholder>
            <w:temporary/>
            <w:showingPlcHdr/>
            <w15:appearance w15:val="hidden"/>
          </w:sdtPr>
          <w:sdtEndPr/>
          <w:sdtContent>
            <w:tc>
              <w:tcPr>
                <w:tcW w:w="1705" w:type="dxa"/>
              </w:tcPr>
              <w:p w14:paraId="5C448B33"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r w:rsidR="009C4DBD" w:rsidRPr="00795E8F" w14:paraId="0DBA723B" w14:textId="77777777" w:rsidTr="009A090A">
        <w:tc>
          <w:tcPr>
            <w:tcW w:w="1888" w:type="dxa"/>
          </w:tcPr>
          <w:p w14:paraId="404E92B0" w14:textId="77777777" w:rsidR="009C4DBD" w:rsidRPr="00795E8F" w:rsidRDefault="00E85F09" w:rsidP="009A090A">
            <w:pPr>
              <w:rPr>
                <w:rFonts w:ascii="Times New Roman" w:hAnsi="Times New Roman" w:cs="Times New Roman"/>
                <w:sz w:val="28"/>
                <w:szCs w:val="28"/>
              </w:rPr>
            </w:pPr>
            <w:sdt>
              <w:sdtPr>
                <w:rPr>
                  <w:rFonts w:ascii="Times New Roman" w:hAnsi="Times New Roman" w:cs="Times New Roman"/>
                  <w:sz w:val="28"/>
                  <w:szCs w:val="28"/>
                </w:rPr>
                <w:alias w:val="Enter quantity 10:"/>
                <w:tag w:val="Enter quantity 10:"/>
                <w:id w:val="-1903816163"/>
                <w:placeholder>
                  <w:docPart w:val="A29893D75CC347CAB770D551F5B1AFC8"/>
                </w:placeholder>
                <w:temporary/>
                <w:showingPlcHdr/>
                <w15:appearance w15:val="hidden"/>
              </w:sdtPr>
              <w:sdtEndPr/>
              <w:sdtContent>
                <w:r w:rsidR="009C4DBD" w:rsidRPr="00795E8F">
                  <w:rPr>
                    <w:rFonts w:ascii="Times New Roman" w:hAnsi="Times New Roman" w:cs="Times New Roman"/>
                    <w:sz w:val="28"/>
                    <w:szCs w:val="28"/>
                  </w:rPr>
                  <w:t>Quantity 10</w:t>
                </w:r>
              </w:sdtContent>
            </w:sdt>
          </w:p>
        </w:tc>
        <w:sdt>
          <w:sdtPr>
            <w:rPr>
              <w:rFonts w:ascii="Times New Roman" w:hAnsi="Times New Roman" w:cs="Times New Roman"/>
              <w:sz w:val="28"/>
              <w:szCs w:val="28"/>
            </w:rPr>
            <w:alias w:val="Enter description:"/>
            <w:tag w:val="Enter description:"/>
            <w:id w:val="-1848247484"/>
            <w:placeholder>
              <w:docPart w:val="FF8036F6CA884C6BA58F3143D08B727E"/>
            </w:placeholder>
            <w:temporary/>
            <w:showingPlcHdr/>
            <w15:appearance w15:val="hidden"/>
          </w:sdtPr>
          <w:sdtEndPr/>
          <w:sdtContent>
            <w:tc>
              <w:tcPr>
                <w:tcW w:w="5667" w:type="dxa"/>
              </w:tcPr>
              <w:p w14:paraId="215E4235" w14:textId="77777777" w:rsidR="009C4DBD" w:rsidRPr="00795E8F" w:rsidRDefault="009C4DBD" w:rsidP="009A090A">
                <w:pPr>
                  <w:rPr>
                    <w:rFonts w:ascii="Times New Roman" w:hAnsi="Times New Roman" w:cs="Times New Roman"/>
                    <w:sz w:val="28"/>
                    <w:szCs w:val="28"/>
                  </w:rPr>
                </w:pPr>
                <w:r w:rsidRPr="00795E8F">
                  <w:rPr>
                    <w:rFonts w:ascii="Times New Roman" w:hAnsi="Times New Roman" w:cs="Times New Roman"/>
                    <w:sz w:val="28"/>
                    <w:szCs w:val="28"/>
                  </w:rPr>
                  <w:t>Enter description</w:t>
                </w:r>
              </w:p>
            </w:tc>
          </w:sdtContent>
        </w:sdt>
        <w:sdt>
          <w:sdtPr>
            <w:rPr>
              <w:rFonts w:ascii="Times New Roman" w:hAnsi="Times New Roman" w:cs="Times New Roman"/>
              <w:sz w:val="28"/>
              <w:szCs w:val="28"/>
            </w:rPr>
            <w:alias w:val="Enter price:"/>
            <w:tag w:val="Enter price:"/>
            <w:id w:val="-430517153"/>
            <w:placeholder>
              <w:docPart w:val="EB7667EAA07D463E99559AAFA8773EDB"/>
            </w:placeholder>
            <w:temporary/>
            <w:showingPlcHdr/>
            <w15:appearance w15:val="hidden"/>
          </w:sdtPr>
          <w:sdtEndPr/>
          <w:sdtContent>
            <w:tc>
              <w:tcPr>
                <w:tcW w:w="1530" w:type="dxa"/>
              </w:tcPr>
              <w:p w14:paraId="381E9DAE"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price</w:t>
                </w:r>
              </w:p>
            </w:tc>
          </w:sdtContent>
        </w:sdt>
        <w:sdt>
          <w:sdtPr>
            <w:rPr>
              <w:rFonts w:ascii="Times New Roman" w:hAnsi="Times New Roman" w:cs="Times New Roman"/>
              <w:sz w:val="28"/>
              <w:szCs w:val="28"/>
            </w:rPr>
            <w:alias w:val="Enter total:"/>
            <w:tag w:val="Enter total:"/>
            <w:id w:val="1262959855"/>
            <w:placeholder>
              <w:docPart w:val="9933E89668764E2BA82634178A321DA0"/>
            </w:placeholder>
            <w:temporary/>
            <w:showingPlcHdr/>
            <w15:appearance w15:val="hidden"/>
          </w:sdtPr>
          <w:sdtEndPr/>
          <w:sdtContent>
            <w:tc>
              <w:tcPr>
                <w:tcW w:w="1705" w:type="dxa"/>
              </w:tcPr>
              <w:p w14:paraId="0993FF6B" w14:textId="77777777" w:rsidR="009C4DBD" w:rsidRPr="00795E8F" w:rsidRDefault="009C4DBD" w:rsidP="009A090A">
                <w:pPr>
                  <w:jc w:val="right"/>
                  <w:rPr>
                    <w:rFonts w:ascii="Times New Roman" w:hAnsi="Times New Roman" w:cs="Times New Roman"/>
                    <w:sz w:val="28"/>
                    <w:szCs w:val="28"/>
                  </w:rPr>
                </w:pPr>
                <w:r w:rsidRPr="00795E8F">
                  <w:rPr>
                    <w:rFonts w:ascii="Times New Roman" w:hAnsi="Times New Roman" w:cs="Times New Roman"/>
                    <w:sz w:val="28"/>
                    <w:szCs w:val="28"/>
                  </w:rPr>
                  <w:t>Enter total</w:t>
                </w:r>
              </w:p>
            </w:tc>
          </w:sdtContent>
        </w:sdt>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rsidRPr="00795E8F" w14:paraId="36C89370" w14:textId="77777777" w:rsidTr="00753D1A">
        <w:trPr>
          <w:trHeight w:val="144"/>
        </w:trPr>
        <w:tc>
          <w:tcPr>
            <w:tcW w:w="3330" w:type="dxa"/>
            <w:tcBorders>
              <w:top w:val="nil"/>
              <w:left w:val="nil"/>
              <w:bottom w:val="nil"/>
            </w:tcBorders>
          </w:tcPr>
          <w:p w14:paraId="44BD0A6A" w14:textId="63F4FB0B" w:rsidR="004F72C5" w:rsidRPr="00795E8F" w:rsidRDefault="00753D1A" w:rsidP="008A78EB">
            <w:pPr>
              <w:pStyle w:val="Heading5"/>
              <w:rPr>
                <w:rFonts w:ascii="Times New Roman" w:hAnsi="Times New Roman" w:cs="Times New Roman"/>
                <w:sz w:val="28"/>
                <w:szCs w:val="28"/>
              </w:rPr>
            </w:pPr>
            <w:r>
              <w:rPr>
                <w:rFonts w:ascii="Times New Roman" w:hAnsi="Times New Roman" w:cs="Times New Roman"/>
                <w:sz w:val="28"/>
                <w:szCs w:val="28"/>
              </w:rPr>
              <w:t>total</w:t>
            </w:r>
          </w:p>
        </w:tc>
        <w:tc>
          <w:tcPr>
            <w:tcW w:w="1711" w:type="dxa"/>
          </w:tcPr>
          <w:p w14:paraId="23455B34" w14:textId="1814A51B" w:rsidR="004F72C5" w:rsidRPr="00795E8F" w:rsidRDefault="00753D1A" w:rsidP="009A090A">
            <w:pPr>
              <w:jc w:val="right"/>
              <w:rPr>
                <w:rFonts w:ascii="Times New Roman" w:hAnsi="Times New Roman" w:cs="Times New Roman"/>
                <w:sz w:val="28"/>
                <w:szCs w:val="28"/>
              </w:rPr>
            </w:pPr>
            <w:r>
              <w:rPr>
                <w:rFonts w:ascii="Times New Roman" w:hAnsi="Times New Roman" w:cs="Times New Roman"/>
                <w:sz w:val="28"/>
                <w:szCs w:val="28"/>
              </w:rPr>
              <w:t>Enter total</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rsidRPr="00795E8F" w14:paraId="538677A4" w14:textId="77777777" w:rsidTr="00753D1A">
        <w:trPr>
          <w:cnfStyle w:val="100000000000" w:firstRow="1" w:lastRow="0" w:firstColumn="0" w:lastColumn="0" w:oddVBand="0" w:evenVBand="0" w:oddHBand="0" w:evenHBand="0" w:firstRowFirstColumn="0" w:firstRowLastColumn="0" w:lastRowFirstColumn="0" w:lastRowLastColumn="0"/>
        </w:trPr>
        <w:tc>
          <w:tcPr>
            <w:tcW w:w="10800" w:type="dxa"/>
            <w:tcMar>
              <w:top w:w="288" w:type="dxa"/>
              <w:bottom w:w="115" w:type="dxa"/>
            </w:tcMar>
          </w:tcPr>
          <w:p w14:paraId="3C24A9E4" w14:textId="63F4FB0B" w:rsidR="00184E25" w:rsidRPr="00795E8F" w:rsidRDefault="00E85F09" w:rsidP="00184E25">
            <w:pPr>
              <w:rPr>
                <w:rFonts w:ascii="Times New Roman" w:hAnsi="Times New Roman" w:cs="Times New Roman"/>
                <w:sz w:val="28"/>
                <w:szCs w:val="28"/>
              </w:rPr>
            </w:pPr>
            <w:sdt>
              <w:sdtPr>
                <w:rPr>
                  <w:rFonts w:ascii="Times New Roman" w:hAnsi="Times New Roman" w:cs="Times New Roman"/>
                  <w:sz w:val="28"/>
                  <w:szCs w:val="28"/>
                </w:rPr>
                <w:alias w:val="Make all checks payable to:"/>
                <w:tag w:val="Make all checks payable to:"/>
                <w:id w:val="-1227909888"/>
                <w:placeholder>
                  <w:docPart w:val="D4E9CE46920D4C22925A9F19D5DEA07B"/>
                </w:placeholder>
                <w:temporary/>
                <w:showingPlcHdr/>
                <w15:appearance w15:val="hidden"/>
              </w:sdtPr>
              <w:sdtEndPr/>
              <w:sdtContent>
                <w:r w:rsidR="00184E25" w:rsidRPr="00795E8F">
                  <w:rPr>
                    <w:rFonts w:ascii="Times New Roman" w:hAnsi="Times New Roman" w:cs="Times New Roman"/>
                    <w:sz w:val="28"/>
                    <w:szCs w:val="28"/>
                  </w:rPr>
                  <w:t>Make all checks payable to</w:t>
                </w:r>
              </w:sdtContent>
            </w:sdt>
            <w:r w:rsidR="00184E25" w:rsidRPr="00795E8F">
              <w:rPr>
                <w:rFonts w:ascii="Times New Roman" w:hAnsi="Times New Roman" w:cs="Times New Roman"/>
                <w:sz w:val="28"/>
                <w:szCs w:val="28"/>
              </w:rPr>
              <w:t xml:space="preserve"> </w:t>
            </w:r>
            <w:sdt>
              <w:sdtPr>
                <w:rPr>
                  <w:rFonts w:ascii="Times New Roman" w:hAnsi="Times New Roman" w:cs="Times New Roman"/>
                  <w:sz w:val="28"/>
                  <w:szCs w:val="28"/>
                </w:rPr>
                <w:alias w:val="Company name:"/>
                <w:tag w:val="Company name:"/>
                <w:id w:val="241333536"/>
                <w:placeholder>
                  <w:docPart w:val="6B9B3C7F67BF42FC9299D9B07ADC43E6"/>
                </w:placeholder>
                <w:dataBinding w:prefixMappings="xmlns:ns0='http://schemas.openxmlformats.org/officeDocument/2006/extended-properties'" w:xpath="/ns0:Properties[1]/ns0:Company[1]" w:storeItemID="{6668398D-A668-4E3E-A5EB-62B293D839F1}"/>
                <w15:appearance w15:val="hidden"/>
                <w:text/>
              </w:sdtPr>
              <w:sdtEndPr/>
              <w:sdtContent>
                <w:r w:rsidR="00795E8F">
                  <w:rPr>
                    <w:rFonts w:ascii="Times New Roman" w:hAnsi="Times New Roman" w:cs="Times New Roman"/>
                    <w:sz w:val="28"/>
                    <w:szCs w:val="28"/>
                  </w:rPr>
                  <w:t>Health Clinic</w:t>
                </w:r>
              </w:sdtContent>
            </w:sdt>
            <w:r w:rsidR="00184E25" w:rsidRPr="00795E8F">
              <w:rPr>
                <w:rFonts w:ascii="Times New Roman" w:hAnsi="Times New Roman" w:cs="Times New Roman"/>
                <w:sz w:val="28"/>
                <w:szCs w:val="28"/>
              </w:rPr>
              <w:t>.</w:t>
            </w:r>
          </w:p>
          <w:p w14:paraId="659656A2" w14:textId="16456111" w:rsidR="00184E25" w:rsidRPr="00795E8F" w:rsidRDefault="00E85F09" w:rsidP="004F72C5">
            <w:pPr>
              <w:rPr>
                <w:rFonts w:ascii="Times New Roman" w:hAnsi="Times New Roman" w:cs="Times New Roman"/>
                <w:sz w:val="28"/>
                <w:szCs w:val="28"/>
              </w:rPr>
            </w:pPr>
            <w:sdt>
              <w:sdtPr>
                <w:rPr>
                  <w:rFonts w:ascii="Times New Roman" w:hAnsi="Times New Roman" w:cs="Times New Roman"/>
                  <w:sz w:val="28"/>
                  <w:szCs w:val="28"/>
                </w:rPr>
                <w:alias w:val="If you have any questions concerning this invoice, contact:"/>
                <w:tag w:val="If you have any questions concerning this invoice, contact:"/>
                <w:id w:val="1340276880"/>
                <w:placeholder>
                  <w:docPart w:val="01BCC191613B4AFCAD8931812929BF18"/>
                </w:placeholder>
                <w:temporary/>
                <w:showingPlcHdr/>
                <w15:appearance w15:val="hidden"/>
              </w:sdtPr>
              <w:sdtEndPr/>
              <w:sdtContent>
                <w:r w:rsidR="00184E25" w:rsidRPr="00795E8F">
                  <w:rPr>
                    <w:rFonts w:ascii="Times New Roman" w:hAnsi="Times New Roman" w:cs="Times New Roman"/>
                    <w:sz w:val="28"/>
                    <w:szCs w:val="28"/>
                  </w:rPr>
                  <w:t>If you have any questions concerning this invoice,</w:t>
                </w:r>
              </w:sdtContent>
            </w:sdt>
            <w:r w:rsidR="00184E25" w:rsidRPr="00795E8F">
              <w:rPr>
                <w:rFonts w:ascii="Times New Roman" w:hAnsi="Times New Roman" w:cs="Times New Roman"/>
                <w:sz w:val="28"/>
                <w:szCs w:val="28"/>
              </w:rPr>
              <w:t xml:space="preserve"> </w:t>
            </w:r>
            <w:r w:rsidR="00ED33CB">
              <w:rPr>
                <w:rFonts w:ascii="Times New Roman" w:hAnsi="Times New Roman" w:cs="Times New Roman"/>
                <w:sz w:val="28"/>
                <w:szCs w:val="28"/>
              </w:rPr>
              <w:t>contact the supplier.</w:t>
            </w:r>
          </w:p>
        </w:tc>
      </w:tr>
      <w:tr w:rsidR="00184E25" w:rsidRPr="00795E8F" w14:paraId="2AE45070" w14:textId="77777777" w:rsidTr="00753D1A">
        <w:tc>
          <w:tcPr>
            <w:tcW w:w="10800" w:type="dxa"/>
          </w:tcPr>
          <w:p w14:paraId="68A8B2E8" w14:textId="3EFC20CA" w:rsidR="00184E25" w:rsidRPr="00795E8F" w:rsidRDefault="00184E25" w:rsidP="005524FD">
            <w:pPr>
              <w:pStyle w:val="Heading4"/>
              <w:outlineLvl w:val="3"/>
              <w:rPr>
                <w:rFonts w:ascii="Times New Roman" w:hAnsi="Times New Roman" w:cs="Times New Roman"/>
                <w:sz w:val="24"/>
                <w:szCs w:val="28"/>
              </w:rPr>
            </w:pPr>
          </w:p>
        </w:tc>
      </w:tr>
    </w:tbl>
    <w:p w14:paraId="13EEB095" w14:textId="77777777" w:rsidR="00184E25" w:rsidRPr="00795E8F" w:rsidRDefault="00184E25" w:rsidP="004F72C5">
      <w:pPr>
        <w:rPr>
          <w:rFonts w:ascii="Times New Roman" w:hAnsi="Times New Roman" w:cs="Times New Roman"/>
          <w:sz w:val="28"/>
          <w:szCs w:val="28"/>
        </w:rPr>
      </w:pPr>
    </w:p>
    <w:sectPr w:rsidR="00184E25" w:rsidRPr="00795E8F"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70C8" w14:textId="77777777" w:rsidR="00E85F09" w:rsidRDefault="00E85F09" w:rsidP="00602102">
      <w:r>
        <w:separator/>
      </w:r>
    </w:p>
  </w:endnote>
  <w:endnote w:type="continuationSeparator" w:id="0">
    <w:p w14:paraId="0B077001" w14:textId="77777777" w:rsidR="00E85F09" w:rsidRDefault="00E85F09"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1744A" w14:textId="77777777" w:rsidR="00E85F09" w:rsidRDefault="00E85F09" w:rsidP="00602102">
      <w:r>
        <w:separator/>
      </w:r>
    </w:p>
  </w:footnote>
  <w:footnote w:type="continuationSeparator" w:id="0">
    <w:p w14:paraId="5C00C88F" w14:textId="77777777" w:rsidR="00E85F09" w:rsidRDefault="00E85F09"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989794758">
    <w:abstractNumId w:val="9"/>
  </w:num>
  <w:num w:numId="2" w16cid:durableId="1084839093">
    <w:abstractNumId w:val="7"/>
  </w:num>
  <w:num w:numId="3" w16cid:durableId="1239558034">
    <w:abstractNumId w:val="6"/>
  </w:num>
  <w:num w:numId="4" w16cid:durableId="520053360">
    <w:abstractNumId w:val="5"/>
  </w:num>
  <w:num w:numId="5" w16cid:durableId="2013876885">
    <w:abstractNumId w:val="4"/>
  </w:num>
  <w:num w:numId="6" w16cid:durableId="166216729">
    <w:abstractNumId w:val="8"/>
  </w:num>
  <w:num w:numId="7" w16cid:durableId="530386051">
    <w:abstractNumId w:val="3"/>
  </w:num>
  <w:num w:numId="8" w16cid:durableId="1177381032">
    <w:abstractNumId w:val="2"/>
  </w:num>
  <w:num w:numId="9" w16cid:durableId="98763607">
    <w:abstractNumId w:val="1"/>
  </w:num>
  <w:num w:numId="10" w16cid:durableId="99414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8F"/>
    <w:rsid w:val="00044386"/>
    <w:rsid w:val="00074F96"/>
    <w:rsid w:val="000B17E1"/>
    <w:rsid w:val="000D0754"/>
    <w:rsid w:val="000F4DBE"/>
    <w:rsid w:val="0011761A"/>
    <w:rsid w:val="00160348"/>
    <w:rsid w:val="00184E25"/>
    <w:rsid w:val="001B0BA5"/>
    <w:rsid w:val="001B5363"/>
    <w:rsid w:val="001E0FD3"/>
    <w:rsid w:val="00284A0D"/>
    <w:rsid w:val="002E3D51"/>
    <w:rsid w:val="002F4BA1"/>
    <w:rsid w:val="00307D9B"/>
    <w:rsid w:val="003132CA"/>
    <w:rsid w:val="0031549A"/>
    <w:rsid w:val="00362932"/>
    <w:rsid w:val="00381330"/>
    <w:rsid w:val="003A1A47"/>
    <w:rsid w:val="003C59AE"/>
    <w:rsid w:val="0042240B"/>
    <w:rsid w:val="0043168A"/>
    <w:rsid w:val="00464C82"/>
    <w:rsid w:val="004F72C5"/>
    <w:rsid w:val="00511DE1"/>
    <w:rsid w:val="005272A2"/>
    <w:rsid w:val="00540F6B"/>
    <w:rsid w:val="005524FD"/>
    <w:rsid w:val="005964BE"/>
    <w:rsid w:val="005A5308"/>
    <w:rsid w:val="005C5B97"/>
    <w:rsid w:val="005F1090"/>
    <w:rsid w:val="00602102"/>
    <w:rsid w:val="00623975"/>
    <w:rsid w:val="006479CF"/>
    <w:rsid w:val="006B1498"/>
    <w:rsid w:val="006B4C5A"/>
    <w:rsid w:val="006C0751"/>
    <w:rsid w:val="0070247A"/>
    <w:rsid w:val="007034AB"/>
    <w:rsid w:val="00710955"/>
    <w:rsid w:val="00753D1A"/>
    <w:rsid w:val="0078217D"/>
    <w:rsid w:val="00795E8F"/>
    <w:rsid w:val="007A007B"/>
    <w:rsid w:val="007C601A"/>
    <w:rsid w:val="00810A91"/>
    <w:rsid w:val="00814105"/>
    <w:rsid w:val="00820B2B"/>
    <w:rsid w:val="00856D18"/>
    <w:rsid w:val="00864A39"/>
    <w:rsid w:val="00870088"/>
    <w:rsid w:val="008773FD"/>
    <w:rsid w:val="00882C99"/>
    <w:rsid w:val="008C793D"/>
    <w:rsid w:val="0094399F"/>
    <w:rsid w:val="009538CD"/>
    <w:rsid w:val="009A090A"/>
    <w:rsid w:val="009B2EAB"/>
    <w:rsid w:val="009C13BA"/>
    <w:rsid w:val="009C4DBD"/>
    <w:rsid w:val="009D13FC"/>
    <w:rsid w:val="00A047BF"/>
    <w:rsid w:val="00A1405C"/>
    <w:rsid w:val="00A253A9"/>
    <w:rsid w:val="00A4589C"/>
    <w:rsid w:val="00A64371"/>
    <w:rsid w:val="00A94A24"/>
    <w:rsid w:val="00AF2058"/>
    <w:rsid w:val="00B1432F"/>
    <w:rsid w:val="00B15E47"/>
    <w:rsid w:val="00B51AAA"/>
    <w:rsid w:val="00B62E08"/>
    <w:rsid w:val="00B952F0"/>
    <w:rsid w:val="00BD12C5"/>
    <w:rsid w:val="00BE05D2"/>
    <w:rsid w:val="00CA46F2"/>
    <w:rsid w:val="00CD319D"/>
    <w:rsid w:val="00CD7C08"/>
    <w:rsid w:val="00D37145"/>
    <w:rsid w:val="00D456C2"/>
    <w:rsid w:val="00D60FC2"/>
    <w:rsid w:val="00E00D81"/>
    <w:rsid w:val="00E01E7E"/>
    <w:rsid w:val="00E11A1B"/>
    <w:rsid w:val="00E125CB"/>
    <w:rsid w:val="00E305D4"/>
    <w:rsid w:val="00E85F09"/>
    <w:rsid w:val="00EC04A5"/>
    <w:rsid w:val="00ED33CB"/>
    <w:rsid w:val="00F00B5B"/>
    <w:rsid w:val="00F2422A"/>
    <w:rsid w:val="00F2746D"/>
    <w:rsid w:val="00F35B85"/>
    <w:rsid w:val="00F751BB"/>
    <w:rsid w:val="00F75FAE"/>
    <w:rsid w:val="00F8619B"/>
    <w:rsid w:val="00FA2BCC"/>
    <w:rsid w:val="00FC4F34"/>
    <w:rsid w:val="00FE3BC5"/>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966BA33"/>
  <w15:docId w15:val="{7F72CA2F-5F28-4E10-8463-3F5EA4B3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7973">
      <w:bodyDiv w:val="1"/>
      <w:marLeft w:val="0"/>
      <w:marRight w:val="0"/>
      <w:marTop w:val="0"/>
      <w:marBottom w:val="0"/>
      <w:divBdr>
        <w:top w:val="none" w:sz="0" w:space="0" w:color="auto"/>
        <w:left w:val="none" w:sz="0" w:space="0" w:color="auto"/>
        <w:bottom w:val="none" w:sz="0" w:space="0" w:color="auto"/>
        <w:right w:val="none" w:sz="0" w:space="0" w:color="auto"/>
      </w:divBdr>
    </w:div>
    <w:div w:id="982152343">
      <w:bodyDiv w:val="1"/>
      <w:marLeft w:val="0"/>
      <w:marRight w:val="0"/>
      <w:marTop w:val="0"/>
      <w:marBottom w:val="0"/>
      <w:divBdr>
        <w:top w:val="none" w:sz="0" w:space="0" w:color="auto"/>
        <w:left w:val="none" w:sz="0" w:space="0" w:color="auto"/>
        <w:bottom w:val="none" w:sz="0" w:space="0" w:color="auto"/>
        <w:right w:val="none" w:sz="0" w:space="0" w:color="auto"/>
      </w:divBdr>
    </w:div>
    <w:div w:id="2015917631">
      <w:bodyDiv w:val="1"/>
      <w:marLeft w:val="0"/>
      <w:marRight w:val="0"/>
      <w:marTop w:val="0"/>
      <w:marBottom w:val="0"/>
      <w:divBdr>
        <w:top w:val="none" w:sz="0" w:space="0" w:color="auto"/>
        <w:left w:val="none" w:sz="0" w:space="0" w:color="auto"/>
        <w:bottom w:val="none" w:sz="0" w:space="0" w:color="auto"/>
        <w:right w:val="none" w:sz="0" w:space="0" w:color="auto"/>
      </w:divBdr>
    </w:div>
    <w:div w:id="204185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f100021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6C304B0F584830ADC3995A8643547C"/>
        <w:category>
          <w:name w:val="General"/>
          <w:gallery w:val="placeholder"/>
        </w:category>
        <w:types>
          <w:type w:val="bbPlcHdr"/>
        </w:types>
        <w:behaviors>
          <w:behavior w:val="content"/>
        </w:behaviors>
        <w:guid w:val="{67A85099-0E9E-434B-A1D5-E60701D4FD07}"/>
      </w:docPartPr>
      <w:docPartBody>
        <w:p w:rsidR="0010704D" w:rsidRDefault="009814AC">
          <w:pPr>
            <w:pStyle w:val="F66C304B0F584830ADC3995A8643547C"/>
          </w:pPr>
          <w:r w:rsidRPr="00F35B85">
            <w:t>Company Name</w:t>
          </w:r>
        </w:p>
      </w:docPartBody>
    </w:docPart>
    <w:docPart>
      <w:docPartPr>
        <w:name w:val="5EC3128442224E40A3E62B048F32C236"/>
        <w:category>
          <w:name w:val="General"/>
          <w:gallery w:val="placeholder"/>
        </w:category>
        <w:types>
          <w:type w:val="bbPlcHdr"/>
        </w:types>
        <w:behaviors>
          <w:behavior w:val="content"/>
        </w:behaviors>
        <w:guid w:val="{2CF65EF8-BE73-4A38-9F2A-99E71865BF11}"/>
      </w:docPartPr>
      <w:docPartBody>
        <w:p w:rsidR="0010704D" w:rsidRDefault="009814AC">
          <w:pPr>
            <w:pStyle w:val="5EC3128442224E40A3E62B048F32C236"/>
          </w:pPr>
          <w:r>
            <w:t>Company Address</w:t>
          </w:r>
        </w:p>
      </w:docPartBody>
    </w:docPart>
    <w:docPart>
      <w:docPartPr>
        <w:name w:val="ADDCD3B0BDA94F62B9358EA280B39218"/>
        <w:category>
          <w:name w:val="General"/>
          <w:gallery w:val="placeholder"/>
        </w:category>
        <w:types>
          <w:type w:val="bbPlcHdr"/>
        </w:types>
        <w:behaviors>
          <w:behavior w:val="content"/>
        </w:behaviors>
        <w:guid w:val="{29AB6C90-A213-4D75-BB06-298FC456514B}"/>
      </w:docPartPr>
      <w:docPartBody>
        <w:p w:rsidR="0010704D" w:rsidRDefault="009814AC">
          <w:pPr>
            <w:pStyle w:val="ADDCD3B0BDA94F62B9358EA280B39218"/>
          </w:pPr>
          <w:r w:rsidRPr="00F35B85">
            <w:t>INVOICE</w:t>
          </w:r>
        </w:p>
      </w:docPartBody>
    </w:docPart>
    <w:docPart>
      <w:docPartPr>
        <w:name w:val="85D68EBB03D04495B0FEF724089B1AD4"/>
        <w:category>
          <w:name w:val="General"/>
          <w:gallery w:val="placeholder"/>
        </w:category>
        <w:types>
          <w:type w:val="bbPlcHdr"/>
        </w:types>
        <w:behaviors>
          <w:behavior w:val="content"/>
        </w:behaviors>
        <w:guid w:val="{F5AB4EE7-0B62-43D7-8009-6D22B8BE5E82}"/>
      </w:docPartPr>
      <w:docPartBody>
        <w:p w:rsidR="0010704D" w:rsidRDefault="009814AC">
          <w:pPr>
            <w:pStyle w:val="85D68EBB03D04495B0FEF724089B1AD4"/>
          </w:pPr>
          <w:r w:rsidRPr="00B1432F">
            <w:t>Invoice</w:t>
          </w:r>
        </w:p>
      </w:docPartBody>
    </w:docPart>
    <w:docPart>
      <w:docPartPr>
        <w:name w:val="8C7EE323D0AE4AC684E67059E09E319A"/>
        <w:category>
          <w:name w:val="General"/>
          <w:gallery w:val="placeholder"/>
        </w:category>
        <w:types>
          <w:type w:val="bbPlcHdr"/>
        </w:types>
        <w:behaviors>
          <w:behavior w:val="content"/>
        </w:behaviors>
        <w:guid w:val="{2046471B-8CA2-4A52-8058-2E323C86D40F}"/>
      </w:docPartPr>
      <w:docPartBody>
        <w:p w:rsidR="0010704D" w:rsidRDefault="009814AC">
          <w:pPr>
            <w:pStyle w:val="8C7EE323D0AE4AC684E67059E09E319A"/>
          </w:pPr>
          <w:r w:rsidRPr="00B1432F">
            <w:t>Date</w:t>
          </w:r>
        </w:p>
      </w:docPartBody>
    </w:docPart>
    <w:docPart>
      <w:docPartPr>
        <w:name w:val="2EDA5E8822E3458F9F96F30246A4F5CB"/>
        <w:category>
          <w:name w:val="General"/>
          <w:gallery w:val="placeholder"/>
        </w:category>
        <w:types>
          <w:type w:val="bbPlcHdr"/>
        </w:types>
        <w:behaviors>
          <w:behavior w:val="content"/>
        </w:behaviors>
        <w:guid w:val="{994F4F54-40DD-40B6-8AC3-8EC4C37B4C72}"/>
      </w:docPartPr>
      <w:docPartBody>
        <w:p w:rsidR="0010704D" w:rsidRDefault="009814AC">
          <w:pPr>
            <w:pStyle w:val="2EDA5E8822E3458F9F96F30246A4F5CB"/>
          </w:pPr>
          <w:r w:rsidRPr="00B1432F">
            <w:t>To:</w:t>
          </w:r>
        </w:p>
      </w:docPartBody>
    </w:docPart>
    <w:docPart>
      <w:docPartPr>
        <w:name w:val="4BBE2A3D16CE4DCF8AE16646ABF31573"/>
        <w:category>
          <w:name w:val="General"/>
          <w:gallery w:val="placeholder"/>
        </w:category>
        <w:types>
          <w:type w:val="bbPlcHdr"/>
        </w:types>
        <w:behaviors>
          <w:behavior w:val="content"/>
        </w:behaviors>
        <w:guid w:val="{3F8AE605-66B5-48B7-A17C-ACE55BCB2469}"/>
      </w:docPartPr>
      <w:docPartBody>
        <w:p w:rsidR="0010704D" w:rsidRDefault="009814AC">
          <w:pPr>
            <w:pStyle w:val="4BBE2A3D16CE4DCF8AE16646ABF31573"/>
          </w:pPr>
          <w:r>
            <w:t>Street Address</w:t>
          </w:r>
        </w:p>
      </w:docPartBody>
    </w:docPart>
    <w:docPart>
      <w:docPartPr>
        <w:name w:val="A457E29706B34FD89BC47458A5BD1600"/>
        <w:category>
          <w:name w:val="General"/>
          <w:gallery w:val="placeholder"/>
        </w:category>
        <w:types>
          <w:type w:val="bbPlcHdr"/>
        </w:types>
        <w:behaviors>
          <w:behavior w:val="content"/>
        </w:behaviors>
        <w:guid w:val="{C555FD13-A085-41F7-A4D0-0C7B7C57F8FA}"/>
      </w:docPartPr>
      <w:docPartBody>
        <w:p w:rsidR="0010704D" w:rsidRDefault="009814AC">
          <w:pPr>
            <w:pStyle w:val="A457E29706B34FD89BC47458A5BD1600"/>
          </w:pPr>
          <w:r>
            <w:t>City, ST ZIP Code</w:t>
          </w:r>
        </w:p>
      </w:docPartBody>
    </w:docPart>
    <w:docPart>
      <w:docPartPr>
        <w:name w:val="CB2B4B8DF13349A28F1861CEF0DA8976"/>
        <w:category>
          <w:name w:val="General"/>
          <w:gallery w:val="placeholder"/>
        </w:category>
        <w:types>
          <w:type w:val="bbPlcHdr"/>
        </w:types>
        <w:behaviors>
          <w:behavior w:val="content"/>
        </w:behaviors>
        <w:guid w:val="{5F0CB8AC-B1CE-4B82-A106-89546286CE6F}"/>
      </w:docPartPr>
      <w:docPartBody>
        <w:p w:rsidR="0010704D" w:rsidRDefault="009814AC">
          <w:pPr>
            <w:pStyle w:val="CB2B4B8DF13349A28F1861CEF0DA8976"/>
          </w:pPr>
          <w:r>
            <w:t>Phone</w:t>
          </w:r>
        </w:p>
      </w:docPartBody>
    </w:docPart>
    <w:docPart>
      <w:docPartPr>
        <w:name w:val="B5D6C32678364783B1CC3E2871F2AD78"/>
        <w:category>
          <w:name w:val="General"/>
          <w:gallery w:val="placeholder"/>
        </w:category>
        <w:types>
          <w:type w:val="bbPlcHdr"/>
        </w:types>
        <w:behaviors>
          <w:behavior w:val="content"/>
        </w:behaviors>
        <w:guid w:val="{692576A7-F5C3-4694-B5DE-C8ADDD60AA46}"/>
      </w:docPartPr>
      <w:docPartBody>
        <w:p w:rsidR="0010704D" w:rsidRDefault="009814AC">
          <w:pPr>
            <w:pStyle w:val="B5D6C32678364783B1CC3E2871F2AD78"/>
          </w:pPr>
          <w:r>
            <w:t>QUANTITY</w:t>
          </w:r>
        </w:p>
      </w:docPartBody>
    </w:docPart>
    <w:docPart>
      <w:docPartPr>
        <w:name w:val="03EE2173782A4F3AA9F98400580DA50B"/>
        <w:category>
          <w:name w:val="General"/>
          <w:gallery w:val="placeholder"/>
        </w:category>
        <w:types>
          <w:type w:val="bbPlcHdr"/>
        </w:types>
        <w:behaviors>
          <w:behavior w:val="content"/>
        </w:behaviors>
        <w:guid w:val="{FB5357D0-6A54-4EB2-9E46-CE06484B700F}"/>
      </w:docPartPr>
      <w:docPartBody>
        <w:p w:rsidR="0010704D" w:rsidRDefault="009814AC">
          <w:pPr>
            <w:pStyle w:val="03EE2173782A4F3AA9F98400580DA50B"/>
          </w:pPr>
          <w:r>
            <w:t>UNIT PRICE</w:t>
          </w:r>
        </w:p>
      </w:docPartBody>
    </w:docPart>
    <w:docPart>
      <w:docPartPr>
        <w:name w:val="6C8810FE19254230AF8A487C14AE003A"/>
        <w:category>
          <w:name w:val="General"/>
          <w:gallery w:val="placeholder"/>
        </w:category>
        <w:types>
          <w:type w:val="bbPlcHdr"/>
        </w:types>
        <w:behaviors>
          <w:behavior w:val="content"/>
        </w:behaviors>
        <w:guid w:val="{8E48A92B-3345-4F00-8D89-5319CFA69482}"/>
      </w:docPartPr>
      <w:docPartBody>
        <w:p w:rsidR="0010704D" w:rsidRDefault="009814AC">
          <w:pPr>
            <w:pStyle w:val="6C8810FE19254230AF8A487C14AE003A"/>
          </w:pPr>
          <w:r>
            <w:t>TOTAL</w:t>
          </w:r>
        </w:p>
      </w:docPartBody>
    </w:docPart>
    <w:docPart>
      <w:docPartPr>
        <w:name w:val="A00C4B029FD94536A66B3F06330DFA69"/>
        <w:category>
          <w:name w:val="General"/>
          <w:gallery w:val="placeholder"/>
        </w:category>
        <w:types>
          <w:type w:val="bbPlcHdr"/>
        </w:types>
        <w:behaviors>
          <w:behavior w:val="content"/>
        </w:behaviors>
        <w:guid w:val="{2317D30F-8DA9-4999-834F-09A9AA706211}"/>
      </w:docPartPr>
      <w:docPartBody>
        <w:p w:rsidR="0010704D" w:rsidRDefault="009814AC">
          <w:pPr>
            <w:pStyle w:val="A00C4B029FD94536A66B3F06330DFA69"/>
          </w:pPr>
          <w:r>
            <w:t>Quantity 1</w:t>
          </w:r>
        </w:p>
      </w:docPartBody>
    </w:docPart>
    <w:docPart>
      <w:docPartPr>
        <w:name w:val="56FE36F6994042AC98DDEFF3B8806D0C"/>
        <w:category>
          <w:name w:val="General"/>
          <w:gallery w:val="placeholder"/>
        </w:category>
        <w:types>
          <w:type w:val="bbPlcHdr"/>
        </w:types>
        <w:behaviors>
          <w:behavior w:val="content"/>
        </w:behaviors>
        <w:guid w:val="{DB20B8C3-276C-49FF-8F5B-5C5DBD481D89}"/>
      </w:docPartPr>
      <w:docPartBody>
        <w:p w:rsidR="0010704D" w:rsidRDefault="009814AC">
          <w:pPr>
            <w:pStyle w:val="56FE36F6994042AC98DDEFF3B8806D0C"/>
          </w:pPr>
          <w:r>
            <w:t>Enter description</w:t>
          </w:r>
        </w:p>
      </w:docPartBody>
    </w:docPart>
    <w:docPart>
      <w:docPartPr>
        <w:name w:val="8346A4FD9927430FBE1A0B6A8060D883"/>
        <w:category>
          <w:name w:val="General"/>
          <w:gallery w:val="placeholder"/>
        </w:category>
        <w:types>
          <w:type w:val="bbPlcHdr"/>
        </w:types>
        <w:behaviors>
          <w:behavior w:val="content"/>
        </w:behaviors>
        <w:guid w:val="{BF2D9F73-6142-4571-873F-E4D428D0C863}"/>
      </w:docPartPr>
      <w:docPartBody>
        <w:p w:rsidR="0010704D" w:rsidRDefault="009814AC">
          <w:pPr>
            <w:pStyle w:val="8346A4FD9927430FBE1A0B6A8060D883"/>
          </w:pPr>
          <w:r>
            <w:t>Enter price</w:t>
          </w:r>
        </w:p>
      </w:docPartBody>
    </w:docPart>
    <w:docPart>
      <w:docPartPr>
        <w:name w:val="909801E8C0474FA6A8D344C87AA2996B"/>
        <w:category>
          <w:name w:val="General"/>
          <w:gallery w:val="placeholder"/>
        </w:category>
        <w:types>
          <w:type w:val="bbPlcHdr"/>
        </w:types>
        <w:behaviors>
          <w:behavior w:val="content"/>
        </w:behaviors>
        <w:guid w:val="{7048019B-E265-4D45-9F9C-5A575467DEF2}"/>
      </w:docPartPr>
      <w:docPartBody>
        <w:p w:rsidR="0010704D" w:rsidRDefault="009814AC">
          <w:pPr>
            <w:pStyle w:val="909801E8C0474FA6A8D344C87AA2996B"/>
          </w:pPr>
          <w:r>
            <w:t>Enter total</w:t>
          </w:r>
        </w:p>
      </w:docPartBody>
    </w:docPart>
    <w:docPart>
      <w:docPartPr>
        <w:name w:val="FAFA93455BF3432FAE482FA76B1C0D50"/>
        <w:category>
          <w:name w:val="General"/>
          <w:gallery w:val="placeholder"/>
        </w:category>
        <w:types>
          <w:type w:val="bbPlcHdr"/>
        </w:types>
        <w:behaviors>
          <w:behavior w:val="content"/>
        </w:behaviors>
        <w:guid w:val="{86A39831-45B3-47DA-BE94-6C819820B23F}"/>
      </w:docPartPr>
      <w:docPartBody>
        <w:p w:rsidR="0010704D" w:rsidRDefault="009814AC">
          <w:pPr>
            <w:pStyle w:val="FAFA93455BF3432FAE482FA76B1C0D50"/>
          </w:pPr>
          <w:r>
            <w:t>Quantity 2</w:t>
          </w:r>
        </w:p>
      </w:docPartBody>
    </w:docPart>
    <w:docPart>
      <w:docPartPr>
        <w:name w:val="9F4F535EC933454BB487762B09342F4B"/>
        <w:category>
          <w:name w:val="General"/>
          <w:gallery w:val="placeholder"/>
        </w:category>
        <w:types>
          <w:type w:val="bbPlcHdr"/>
        </w:types>
        <w:behaviors>
          <w:behavior w:val="content"/>
        </w:behaviors>
        <w:guid w:val="{C5EFF3A0-254F-4B96-98ED-D2E4F1160843}"/>
      </w:docPartPr>
      <w:docPartBody>
        <w:p w:rsidR="0010704D" w:rsidRDefault="009814AC">
          <w:pPr>
            <w:pStyle w:val="9F4F535EC933454BB487762B09342F4B"/>
          </w:pPr>
          <w:r>
            <w:t>Enter description</w:t>
          </w:r>
        </w:p>
      </w:docPartBody>
    </w:docPart>
    <w:docPart>
      <w:docPartPr>
        <w:name w:val="C26EAAFC442F4125B769E6A06232D90D"/>
        <w:category>
          <w:name w:val="General"/>
          <w:gallery w:val="placeholder"/>
        </w:category>
        <w:types>
          <w:type w:val="bbPlcHdr"/>
        </w:types>
        <w:behaviors>
          <w:behavior w:val="content"/>
        </w:behaviors>
        <w:guid w:val="{14A98ABD-B341-42C8-9581-F2AD2ECD04F4}"/>
      </w:docPartPr>
      <w:docPartBody>
        <w:p w:rsidR="0010704D" w:rsidRDefault="009814AC">
          <w:pPr>
            <w:pStyle w:val="C26EAAFC442F4125B769E6A06232D90D"/>
          </w:pPr>
          <w:r>
            <w:t>Enter price</w:t>
          </w:r>
        </w:p>
      </w:docPartBody>
    </w:docPart>
    <w:docPart>
      <w:docPartPr>
        <w:name w:val="D7104BFAF4D94C2D83416E28C81F393A"/>
        <w:category>
          <w:name w:val="General"/>
          <w:gallery w:val="placeholder"/>
        </w:category>
        <w:types>
          <w:type w:val="bbPlcHdr"/>
        </w:types>
        <w:behaviors>
          <w:behavior w:val="content"/>
        </w:behaviors>
        <w:guid w:val="{88F2D250-5082-4552-9EB9-5DC6B367C545}"/>
      </w:docPartPr>
      <w:docPartBody>
        <w:p w:rsidR="0010704D" w:rsidRDefault="009814AC">
          <w:pPr>
            <w:pStyle w:val="D7104BFAF4D94C2D83416E28C81F393A"/>
          </w:pPr>
          <w:r>
            <w:t>Enter total</w:t>
          </w:r>
        </w:p>
      </w:docPartBody>
    </w:docPart>
    <w:docPart>
      <w:docPartPr>
        <w:name w:val="C9561B1C0A1244FF930540C6EA8A4D43"/>
        <w:category>
          <w:name w:val="General"/>
          <w:gallery w:val="placeholder"/>
        </w:category>
        <w:types>
          <w:type w:val="bbPlcHdr"/>
        </w:types>
        <w:behaviors>
          <w:behavior w:val="content"/>
        </w:behaviors>
        <w:guid w:val="{BABA9D08-9906-4474-9A81-52DB0D32A154}"/>
      </w:docPartPr>
      <w:docPartBody>
        <w:p w:rsidR="0010704D" w:rsidRDefault="009814AC">
          <w:pPr>
            <w:pStyle w:val="C9561B1C0A1244FF930540C6EA8A4D43"/>
          </w:pPr>
          <w:r>
            <w:t>Quantity 3</w:t>
          </w:r>
        </w:p>
      </w:docPartBody>
    </w:docPart>
    <w:docPart>
      <w:docPartPr>
        <w:name w:val="47EA009DCD9640D29926028B86540C4D"/>
        <w:category>
          <w:name w:val="General"/>
          <w:gallery w:val="placeholder"/>
        </w:category>
        <w:types>
          <w:type w:val="bbPlcHdr"/>
        </w:types>
        <w:behaviors>
          <w:behavior w:val="content"/>
        </w:behaviors>
        <w:guid w:val="{4AC2BC46-D52A-4672-9481-59512D0A791C}"/>
      </w:docPartPr>
      <w:docPartBody>
        <w:p w:rsidR="0010704D" w:rsidRDefault="009814AC">
          <w:pPr>
            <w:pStyle w:val="47EA009DCD9640D29926028B86540C4D"/>
          </w:pPr>
          <w:r>
            <w:t>Enter description</w:t>
          </w:r>
        </w:p>
      </w:docPartBody>
    </w:docPart>
    <w:docPart>
      <w:docPartPr>
        <w:name w:val="538FDDAA31C747EAA53A7F6213BE5D9A"/>
        <w:category>
          <w:name w:val="General"/>
          <w:gallery w:val="placeholder"/>
        </w:category>
        <w:types>
          <w:type w:val="bbPlcHdr"/>
        </w:types>
        <w:behaviors>
          <w:behavior w:val="content"/>
        </w:behaviors>
        <w:guid w:val="{59275088-E7FD-4A3B-A0C7-3C7A37684399}"/>
      </w:docPartPr>
      <w:docPartBody>
        <w:p w:rsidR="0010704D" w:rsidRDefault="009814AC">
          <w:pPr>
            <w:pStyle w:val="538FDDAA31C747EAA53A7F6213BE5D9A"/>
          </w:pPr>
          <w:r>
            <w:t>Enter price</w:t>
          </w:r>
        </w:p>
      </w:docPartBody>
    </w:docPart>
    <w:docPart>
      <w:docPartPr>
        <w:name w:val="C3A06E4841F24F6397A5D6AD365D73AE"/>
        <w:category>
          <w:name w:val="General"/>
          <w:gallery w:val="placeholder"/>
        </w:category>
        <w:types>
          <w:type w:val="bbPlcHdr"/>
        </w:types>
        <w:behaviors>
          <w:behavior w:val="content"/>
        </w:behaviors>
        <w:guid w:val="{584C969E-77A8-4DAE-993E-B7EF45A79597}"/>
      </w:docPartPr>
      <w:docPartBody>
        <w:p w:rsidR="0010704D" w:rsidRDefault="009814AC">
          <w:pPr>
            <w:pStyle w:val="C3A06E4841F24F6397A5D6AD365D73AE"/>
          </w:pPr>
          <w:r>
            <w:t>Enter total</w:t>
          </w:r>
        </w:p>
      </w:docPartBody>
    </w:docPart>
    <w:docPart>
      <w:docPartPr>
        <w:name w:val="454853E33D67465A80A04B9119D53F0C"/>
        <w:category>
          <w:name w:val="General"/>
          <w:gallery w:val="placeholder"/>
        </w:category>
        <w:types>
          <w:type w:val="bbPlcHdr"/>
        </w:types>
        <w:behaviors>
          <w:behavior w:val="content"/>
        </w:behaviors>
        <w:guid w:val="{8132788B-EFB4-4F34-A285-502ABCD91660}"/>
      </w:docPartPr>
      <w:docPartBody>
        <w:p w:rsidR="0010704D" w:rsidRDefault="009814AC">
          <w:pPr>
            <w:pStyle w:val="454853E33D67465A80A04B9119D53F0C"/>
          </w:pPr>
          <w:r>
            <w:t>Quantity 4</w:t>
          </w:r>
        </w:p>
      </w:docPartBody>
    </w:docPart>
    <w:docPart>
      <w:docPartPr>
        <w:name w:val="41759F3A0953410BA9599AABBE65B052"/>
        <w:category>
          <w:name w:val="General"/>
          <w:gallery w:val="placeholder"/>
        </w:category>
        <w:types>
          <w:type w:val="bbPlcHdr"/>
        </w:types>
        <w:behaviors>
          <w:behavior w:val="content"/>
        </w:behaviors>
        <w:guid w:val="{9AE0C247-1167-4D12-9947-2AB93156362D}"/>
      </w:docPartPr>
      <w:docPartBody>
        <w:p w:rsidR="0010704D" w:rsidRDefault="009814AC">
          <w:pPr>
            <w:pStyle w:val="41759F3A0953410BA9599AABBE65B052"/>
          </w:pPr>
          <w:r>
            <w:t>Enter description</w:t>
          </w:r>
        </w:p>
      </w:docPartBody>
    </w:docPart>
    <w:docPart>
      <w:docPartPr>
        <w:name w:val="108AA57336A44166A0119F7881F6260B"/>
        <w:category>
          <w:name w:val="General"/>
          <w:gallery w:val="placeholder"/>
        </w:category>
        <w:types>
          <w:type w:val="bbPlcHdr"/>
        </w:types>
        <w:behaviors>
          <w:behavior w:val="content"/>
        </w:behaviors>
        <w:guid w:val="{72D2294C-F5C0-4B52-82E9-81FA19D8196E}"/>
      </w:docPartPr>
      <w:docPartBody>
        <w:p w:rsidR="0010704D" w:rsidRDefault="009814AC">
          <w:pPr>
            <w:pStyle w:val="108AA57336A44166A0119F7881F6260B"/>
          </w:pPr>
          <w:r>
            <w:t>Enter price</w:t>
          </w:r>
        </w:p>
      </w:docPartBody>
    </w:docPart>
    <w:docPart>
      <w:docPartPr>
        <w:name w:val="42EDED938BB34E7B9061895D4CC587B1"/>
        <w:category>
          <w:name w:val="General"/>
          <w:gallery w:val="placeholder"/>
        </w:category>
        <w:types>
          <w:type w:val="bbPlcHdr"/>
        </w:types>
        <w:behaviors>
          <w:behavior w:val="content"/>
        </w:behaviors>
        <w:guid w:val="{CD942EFC-B088-4DC1-8BE3-843651D77786}"/>
      </w:docPartPr>
      <w:docPartBody>
        <w:p w:rsidR="0010704D" w:rsidRDefault="009814AC">
          <w:pPr>
            <w:pStyle w:val="42EDED938BB34E7B9061895D4CC587B1"/>
          </w:pPr>
          <w:r>
            <w:t>Enter total</w:t>
          </w:r>
        </w:p>
      </w:docPartBody>
    </w:docPart>
    <w:docPart>
      <w:docPartPr>
        <w:name w:val="2D2A9C414C8F47BCA3BC90E4512866AB"/>
        <w:category>
          <w:name w:val="General"/>
          <w:gallery w:val="placeholder"/>
        </w:category>
        <w:types>
          <w:type w:val="bbPlcHdr"/>
        </w:types>
        <w:behaviors>
          <w:behavior w:val="content"/>
        </w:behaviors>
        <w:guid w:val="{EC2657DF-872B-418F-80FA-C9A32CAA2184}"/>
      </w:docPartPr>
      <w:docPartBody>
        <w:p w:rsidR="0010704D" w:rsidRDefault="009814AC">
          <w:pPr>
            <w:pStyle w:val="2D2A9C414C8F47BCA3BC90E4512866AB"/>
          </w:pPr>
          <w:r>
            <w:t>Quantity 5</w:t>
          </w:r>
        </w:p>
      </w:docPartBody>
    </w:docPart>
    <w:docPart>
      <w:docPartPr>
        <w:name w:val="4CE44181EE344DB0BAA47E0753213064"/>
        <w:category>
          <w:name w:val="General"/>
          <w:gallery w:val="placeholder"/>
        </w:category>
        <w:types>
          <w:type w:val="bbPlcHdr"/>
        </w:types>
        <w:behaviors>
          <w:behavior w:val="content"/>
        </w:behaviors>
        <w:guid w:val="{BCDF597D-1752-4734-8FBE-087578AF6BA1}"/>
      </w:docPartPr>
      <w:docPartBody>
        <w:p w:rsidR="0010704D" w:rsidRDefault="009814AC">
          <w:pPr>
            <w:pStyle w:val="4CE44181EE344DB0BAA47E0753213064"/>
          </w:pPr>
          <w:r>
            <w:t>Enter description</w:t>
          </w:r>
        </w:p>
      </w:docPartBody>
    </w:docPart>
    <w:docPart>
      <w:docPartPr>
        <w:name w:val="EC6C09F1044943B783E4B8E87D5B11C4"/>
        <w:category>
          <w:name w:val="General"/>
          <w:gallery w:val="placeholder"/>
        </w:category>
        <w:types>
          <w:type w:val="bbPlcHdr"/>
        </w:types>
        <w:behaviors>
          <w:behavior w:val="content"/>
        </w:behaviors>
        <w:guid w:val="{9FB05795-C5A9-47B9-ABB3-E4FB19C41341}"/>
      </w:docPartPr>
      <w:docPartBody>
        <w:p w:rsidR="0010704D" w:rsidRDefault="009814AC">
          <w:pPr>
            <w:pStyle w:val="EC6C09F1044943B783E4B8E87D5B11C4"/>
          </w:pPr>
          <w:r>
            <w:t>Enter price</w:t>
          </w:r>
        </w:p>
      </w:docPartBody>
    </w:docPart>
    <w:docPart>
      <w:docPartPr>
        <w:name w:val="3A6441C57F9A425EBBBAB487E1632A3D"/>
        <w:category>
          <w:name w:val="General"/>
          <w:gallery w:val="placeholder"/>
        </w:category>
        <w:types>
          <w:type w:val="bbPlcHdr"/>
        </w:types>
        <w:behaviors>
          <w:behavior w:val="content"/>
        </w:behaviors>
        <w:guid w:val="{DA67C7F9-6AFE-4785-833D-515A66F51CE0}"/>
      </w:docPartPr>
      <w:docPartBody>
        <w:p w:rsidR="0010704D" w:rsidRDefault="009814AC">
          <w:pPr>
            <w:pStyle w:val="3A6441C57F9A425EBBBAB487E1632A3D"/>
          </w:pPr>
          <w:r>
            <w:t>Enter total</w:t>
          </w:r>
        </w:p>
      </w:docPartBody>
    </w:docPart>
    <w:docPart>
      <w:docPartPr>
        <w:name w:val="718D96C38B5F49EF8CE19290B2283844"/>
        <w:category>
          <w:name w:val="General"/>
          <w:gallery w:val="placeholder"/>
        </w:category>
        <w:types>
          <w:type w:val="bbPlcHdr"/>
        </w:types>
        <w:behaviors>
          <w:behavior w:val="content"/>
        </w:behaviors>
        <w:guid w:val="{D1280E2B-53FC-4DE2-A36C-6EDD014E9167}"/>
      </w:docPartPr>
      <w:docPartBody>
        <w:p w:rsidR="0010704D" w:rsidRDefault="009814AC">
          <w:pPr>
            <w:pStyle w:val="718D96C38B5F49EF8CE19290B2283844"/>
          </w:pPr>
          <w:r>
            <w:t>Quantity 6</w:t>
          </w:r>
        </w:p>
      </w:docPartBody>
    </w:docPart>
    <w:docPart>
      <w:docPartPr>
        <w:name w:val="4F30D652960A43048C61E96E84218D99"/>
        <w:category>
          <w:name w:val="General"/>
          <w:gallery w:val="placeholder"/>
        </w:category>
        <w:types>
          <w:type w:val="bbPlcHdr"/>
        </w:types>
        <w:behaviors>
          <w:behavior w:val="content"/>
        </w:behaviors>
        <w:guid w:val="{0A18FDDB-2BA7-4A4D-B16B-9DA763A59E05}"/>
      </w:docPartPr>
      <w:docPartBody>
        <w:p w:rsidR="0010704D" w:rsidRDefault="009814AC">
          <w:pPr>
            <w:pStyle w:val="4F30D652960A43048C61E96E84218D99"/>
          </w:pPr>
          <w:r>
            <w:t>Enter description</w:t>
          </w:r>
        </w:p>
      </w:docPartBody>
    </w:docPart>
    <w:docPart>
      <w:docPartPr>
        <w:name w:val="266624D8A54841F88073FE6CE5614874"/>
        <w:category>
          <w:name w:val="General"/>
          <w:gallery w:val="placeholder"/>
        </w:category>
        <w:types>
          <w:type w:val="bbPlcHdr"/>
        </w:types>
        <w:behaviors>
          <w:behavior w:val="content"/>
        </w:behaviors>
        <w:guid w:val="{CE9D2DF3-F95E-40FA-A735-B52E1E1F5D86}"/>
      </w:docPartPr>
      <w:docPartBody>
        <w:p w:rsidR="0010704D" w:rsidRDefault="009814AC">
          <w:pPr>
            <w:pStyle w:val="266624D8A54841F88073FE6CE5614874"/>
          </w:pPr>
          <w:r>
            <w:t>Enter price</w:t>
          </w:r>
        </w:p>
      </w:docPartBody>
    </w:docPart>
    <w:docPart>
      <w:docPartPr>
        <w:name w:val="D1857E997C9D4232B4C70E233AD9C064"/>
        <w:category>
          <w:name w:val="General"/>
          <w:gallery w:val="placeholder"/>
        </w:category>
        <w:types>
          <w:type w:val="bbPlcHdr"/>
        </w:types>
        <w:behaviors>
          <w:behavior w:val="content"/>
        </w:behaviors>
        <w:guid w:val="{0A82BE69-9DFF-4277-B110-DAF3EC8946D8}"/>
      </w:docPartPr>
      <w:docPartBody>
        <w:p w:rsidR="0010704D" w:rsidRDefault="009814AC">
          <w:pPr>
            <w:pStyle w:val="D1857E997C9D4232B4C70E233AD9C064"/>
          </w:pPr>
          <w:r>
            <w:t>Enter total</w:t>
          </w:r>
        </w:p>
      </w:docPartBody>
    </w:docPart>
    <w:docPart>
      <w:docPartPr>
        <w:name w:val="25F1140C373E428B9DBD3F08C5549F38"/>
        <w:category>
          <w:name w:val="General"/>
          <w:gallery w:val="placeholder"/>
        </w:category>
        <w:types>
          <w:type w:val="bbPlcHdr"/>
        </w:types>
        <w:behaviors>
          <w:behavior w:val="content"/>
        </w:behaviors>
        <w:guid w:val="{23F45316-3F00-4C5B-9002-EE2E64469CED}"/>
      </w:docPartPr>
      <w:docPartBody>
        <w:p w:rsidR="0010704D" w:rsidRDefault="009814AC">
          <w:pPr>
            <w:pStyle w:val="25F1140C373E428B9DBD3F08C5549F38"/>
          </w:pPr>
          <w:r>
            <w:t>Quantity 7</w:t>
          </w:r>
        </w:p>
      </w:docPartBody>
    </w:docPart>
    <w:docPart>
      <w:docPartPr>
        <w:name w:val="955F039400784F5181B30A515ECCB20F"/>
        <w:category>
          <w:name w:val="General"/>
          <w:gallery w:val="placeholder"/>
        </w:category>
        <w:types>
          <w:type w:val="bbPlcHdr"/>
        </w:types>
        <w:behaviors>
          <w:behavior w:val="content"/>
        </w:behaviors>
        <w:guid w:val="{A81E72D2-5A88-4C46-B0D1-E957FF3CBB95}"/>
      </w:docPartPr>
      <w:docPartBody>
        <w:p w:rsidR="0010704D" w:rsidRDefault="009814AC">
          <w:pPr>
            <w:pStyle w:val="955F039400784F5181B30A515ECCB20F"/>
          </w:pPr>
          <w:r>
            <w:t>Enter description</w:t>
          </w:r>
        </w:p>
      </w:docPartBody>
    </w:docPart>
    <w:docPart>
      <w:docPartPr>
        <w:name w:val="61005C7E7A374FEABBC9D5BE4CE33F3E"/>
        <w:category>
          <w:name w:val="General"/>
          <w:gallery w:val="placeholder"/>
        </w:category>
        <w:types>
          <w:type w:val="bbPlcHdr"/>
        </w:types>
        <w:behaviors>
          <w:behavior w:val="content"/>
        </w:behaviors>
        <w:guid w:val="{82A88408-4516-4788-A62B-833888B14149}"/>
      </w:docPartPr>
      <w:docPartBody>
        <w:p w:rsidR="0010704D" w:rsidRDefault="009814AC">
          <w:pPr>
            <w:pStyle w:val="61005C7E7A374FEABBC9D5BE4CE33F3E"/>
          </w:pPr>
          <w:r>
            <w:t>Enter price</w:t>
          </w:r>
        </w:p>
      </w:docPartBody>
    </w:docPart>
    <w:docPart>
      <w:docPartPr>
        <w:name w:val="C15A897BBF0A4AB0BD3B7F947EF16E57"/>
        <w:category>
          <w:name w:val="General"/>
          <w:gallery w:val="placeholder"/>
        </w:category>
        <w:types>
          <w:type w:val="bbPlcHdr"/>
        </w:types>
        <w:behaviors>
          <w:behavior w:val="content"/>
        </w:behaviors>
        <w:guid w:val="{5A0C0C2E-4CF4-4EEE-8C7F-FEB2154C3EA0}"/>
      </w:docPartPr>
      <w:docPartBody>
        <w:p w:rsidR="0010704D" w:rsidRDefault="009814AC">
          <w:pPr>
            <w:pStyle w:val="C15A897BBF0A4AB0BD3B7F947EF16E57"/>
          </w:pPr>
          <w:r>
            <w:t>Enter total</w:t>
          </w:r>
        </w:p>
      </w:docPartBody>
    </w:docPart>
    <w:docPart>
      <w:docPartPr>
        <w:name w:val="1897B4486817470AA3FB6436C76A9AB0"/>
        <w:category>
          <w:name w:val="General"/>
          <w:gallery w:val="placeholder"/>
        </w:category>
        <w:types>
          <w:type w:val="bbPlcHdr"/>
        </w:types>
        <w:behaviors>
          <w:behavior w:val="content"/>
        </w:behaviors>
        <w:guid w:val="{0920D9B5-C301-46EF-B916-0D1A4FCA80D0}"/>
      </w:docPartPr>
      <w:docPartBody>
        <w:p w:rsidR="0010704D" w:rsidRDefault="009814AC">
          <w:pPr>
            <w:pStyle w:val="1897B4486817470AA3FB6436C76A9AB0"/>
          </w:pPr>
          <w:r>
            <w:t>Quantity 8</w:t>
          </w:r>
        </w:p>
      </w:docPartBody>
    </w:docPart>
    <w:docPart>
      <w:docPartPr>
        <w:name w:val="EAC0AD313F54447FA5E9AA27FCD81F97"/>
        <w:category>
          <w:name w:val="General"/>
          <w:gallery w:val="placeholder"/>
        </w:category>
        <w:types>
          <w:type w:val="bbPlcHdr"/>
        </w:types>
        <w:behaviors>
          <w:behavior w:val="content"/>
        </w:behaviors>
        <w:guid w:val="{7B9B5038-0FA6-44EE-9305-6A13AD3FA69C}"/>
      </w:docPartPr>
      <w:docPartBody>
        <w:p w:rsidR="0010704D" w:rsidRDefault="009814AC">
          <w:pPr>
            <w:pStyle w:val="EAC0AD313F54447FA5E9AA27FCD81F97"/>
          </w:pPr>
          <w:r>
            <w:t>Enter description</w:t>
          </w:r>
        </w:p>
      </w:docPartBody>
    </w:docPart>
    <w:docPart>
      <w:docPartPr>
        <w:name w:val="BEC91F39547F499784BEDB04340AF0E7"/>
        <w:category>
          <w:name w:val="General"/>
          <w:gallery w:val="placeholder"/>
        </w:category>
        <w:types>
          <w:type w:val="bbPlcHdr"/>
        </w:types>
        <w:behaviors>
          <w:behavior w:val="content"/>
        </w:behaviors>
        <w:guid w:val="{AE3F615C-6CB8-49B6-8523-0E79B1752B9D}"/>
      </w:docPartPr>
      <w:docPartBody>
        <w:p w:rsidR="0010704D" w:rsidRDefault="009814AC">
          <w:pPr>
            <w:pStyle w:val="BEC91F39547F499784BEDB04340AF0E7"/>
          </w:pPr>
          <w:r>
            <w:t>Enter price</w:t>
          </w:r>
        </w:p>
      </w:docPartBody>
    </w:docPart>
    <w:docPart>
      <w:docPartPr>
        <w:name w:val="495E084574B5437798680C2F6175B6A6"/>
        <w:category>
          <w:name w:val="General"/>
          <w:gallery w:val="placeholder"/>
        </w:category>
        <w:types>
          <w:type w:val="bbPlcHdr"/>
        </w:types>
        <w:behaviors>
          <w:behavior w:val="content"/>
        </w:behaviors>
        <w:guid w:val="{AA609791-8BFD-415F-BC2C-D6C3F409B827}"/>
      </w:docPartPr>
      <w:docPartBody>
        <w:p w:rsidR="0010704D" w:rsidRDefault="009814AC">
          <w:pPr>
            <w:pStyle w:val="495E084574B5437798680C2F6175B6A6"/>
          </w:pPr>
          <w:r>
            <w:t>Enter total</w:t>
          </w:r>
        </w:p>
      </w:docPartBody>
    </w:docPart>
    <w:docPart>
      <w:docPartPr>
        <w:name w:val="D5ED04807B3246DC8EEF424E385891B8"/>
        <w:category>
          <w:name w:val="General"/>
          <w:gallery w:val="placeholder"/>
        </w:category>
        <w:types>
          <w:type w:val="bbPlcHdr"/>
        </w:types>
        <w:behaviors>
          <w:behavior w:val="content"/>
        </w:behaviors>
        <w:guid w:val="{B515AF6F-B338-4992-8F4F-F77A329F6008}"/>
      </w:docPartPr>
      <w:docPartBody>
        <w:p w:rsidR="0010704D" w:rsidRDefault="009814AC">
          <w:pPr>
            <w:pStyle w:val="D5ED04807B3246DC8EEF424E385891B8"/>
          </w:pPr>
          <w:r>
            <w:t>Quantity 9</w:t>
          </w:r>
        </w:p>
      </w:docPartBody>
    </w:docPart>
    <w:docPart>
      <w:docPartPr>
        <w:name w:val="A47D3E2DB37B4A4EAA09AFC9A8D2813D"/>
        <w:category>
          <w:name w:val="General"/>
          <w:gallery w:val="placeholder"/>
        </w:category>
        <w:types>
          <w:type w:val="bbPlcHdr"/>
        </w:types>
        <w:behaviors>
          <w:behavior w:val="content"/>
        </w:behaviors>
        <w:guid w:val="{94BDBA00-5466-4120-9692-A6F10D24BF17}"/>
      </w:docPartPr>
      <w:docPartBody>
        <w:p w:rsidR="0010704D" w:rsidRDefault="009814AC">
          <w:pPr>
            <w:pStyle w:val="A47D3E2DB37B4A4EAA09AFC9A8D2813D"/>
          </w:pPr>
          <w:r>
            <w:t>Enter description</w:t>
          </w:r>
        </w:p>
      </w:docPartBody>
    </w:docPart>
    <w:docPart>
      <w:docPartPr>
        <w:name w:val="BD4FE3498F634FE68D38962C81965905"/>
        <w:category>
          <w:name w:val="General"/>
          <w:gallery w:val="placeholder"/>
        </w:category>
        <w:types>
          <w:type w:val="bbPlcHdr"/>
        </w:types>
        <w:behaviors>
          <w:behavior w:val="content"/>
        </w:behaviors>
        <w:guid w:val="{A6A4EC63-83D6-42C9-BF32-931B0D28E30A}"/>
      </w:docPartPr>
      <w:docPartBody>
        <w:p w:rsidR="0010704D" w:rsidRDefault="009814AC">
          <w:pPr>
            <w:pStyle w:val="BD4FE3498F634FE68D38962C81965905"/>
          </w:pPr>
          <w:r>
            <w:t>Enter price</w:t>
          </w:r>
        </w:p>
      </w:docPartBody>
    </w:docPart>
    <w:docPart>
      <w:docPartPr>
        <w:name w:val="2C938102EAC442329620C1B025B17D4E"/>
        <w:category>
          <w:name w:val="General"/>
          <w:gallery w:val="placeholder"/>
        </w:category>
        <w:types>
          <w:type w:val="bbPlcHdr"/>
        </w:types>
        <w:behaviors>
          <w:behavior w:val="content"/>
        </w:behaviors>
        <w:guid w:val="{F2A41EBA-03AC-4E10-9F8F-E3BCA1DE80B8}"/>
      </w:docPartPr>
      <w:docPartBody>
        <w:p w:rsidR="0010704D" w:rsidRDefault="009814AC">
          <w:pPr>
            <w:pStyle w:val="2C938102EAC442329620C1B025B17D4E"/>
          </w:pPr>
          <w:r>
            <w:t>Enter total</w:t>
          </w:r>
        </w:p>
      </w:docPartBody>
    </w:docPart>
    <w:docPart>
      <w:docPartPr>
        <w:name w:val="A29893D75CC347CAB770D551F5B1AFC8"/>
        <w:category>
          <w:name w:val="General"/>
          <w:gallery w:val="placeholder"/>
        </w:category>
        <w:types>
          <w:type w:val="bbPlcHdr"/>
        </w:types>
        <w:behaviors>
          <w:behavior w:val="content"/>
        </w:behaviors>
        <w:guid w:val="{6D63029D-ED49-47B7-8CEC-35F86D255C87}"/>
      </w:docPartPr>
      <w:docPartBody>
        <w:p w:rsidR="0010704D" w:rsidRDefault="009814AC">
          <w:pPr>
            <w:pStyle w:val="A29893D75CC347CAB770D551F5B1AFC8"/>
          </w:pPr>
          <w:r>
            <w:t>Quantity 10</w:t>
          </w:r>
        </w:p>
      </w:docPartBody>
    </w:docPart>
    <w:docPart>
      <w:docPartPr>
        <w:name w:val="FF8036F6CA884C6BA58F3143D08B727E"/>
        <w:category>
          <w:name w:val="General"/>
          <w:gallery w:val="placeholder"/>
        </w:category>
        <w:types>
          <w:type w:val="bbPlcHdr"/>
        </w:types>
        <w:behaviors>
          <w:behavior w:val="content"/>
        </w:behaviors>
        <w:guid w:val="{B0DE4834-BC3F-4287-8035-CC3FE3124D11}"/>
      </w:docPartPr>
      <w:docPartBody>
        <w:p w:rsidR="0010704D" w:rsidRDefault="009814AC">
          <w:pPr>
            <w:pStyle w:val="FF8036F6CA884C6BA58F3143D08B727E"/>
          </w:pPr>
          <w:r>
            <w:t>Enter description</w:t>
          </w:r>
        </w:p>
      </w:docPartBody>
    </w:docPart>
    <w:docPart>
      <w:docPartPr>
        <w:name w:val="EB7667EAA07D463E99559AAFA8773EDB"/>
        <w:category>
          <w:name w:val="General"/>
          <w:gallery w:val="placeholder"/>
        </w:category>
        <w:types>
          <w:type w:val="bbPlcHdr"/>
        </w:types>
        <w:behaviors>
          <w:behavior w:val="content"/>
        </w:behaviors>
        <w:guid w:val="{52FB1B36-D4C1-4062-BACC-903E0E1E3057}"/>
      </w:docPartPr>
      <w:docPartBody>
        <w:p w:rsidR="0010704D" w:rsidRDefault="009814AC">
          <w:pPr>
            <w:pStyle w:val="EB7667EAA07D463E99559AAFA8773EDB"/>
          </w:pPr>
          <w:r>
            <w:t>Enter price</w:t>
          </w:r>
        </w:p>
      </w:docPartBody>
    </w:docPart>
    <w:docPart>
      <w:docPartPr>
        <w:name w:val="9933E89668764E2BA82634178A321DA0"/>
        <w:category>
          <w:name w:val="General"/>
          <w:gallery w:val="placeholder"/>
        </w:category>
        <w:types>
          <w:type w:val="bbPlcHdr"/>
        </w:types>
        <w:behaviors>
          <w:behavior w:val="content"/>
        </w:behaviors>
        <w:guid w:val="{DE412E1C-D976-4B9A-88FF-7083075E3961}"/>
      </w:docPartPr>
      <w:docPartBody>
        <w:p w:rsidR="0010704D" w:rsidRDefault="009814AC">
          <w:pPr>
            <w:pStyle w:val="9933E89668764E2BA82634178A321DA0"/>
          </w:pPr>
          <w:r>
            <w:t>Enter total</w:t>
          </w:r>
        </w:p>
      </w:docPartBody>
    </w:docPart>
    <w:docPart>
      <w:docPartPr>
        <w:name w:val="D4E9CE46920D4C22925A9F19D5DEA07B"/>
        <w:category>
          <w:name w:val="General"/>
          <w:gallery w:val="placeholder"/>
        </w:category>
        <w:types>
          <w:type w:val="bbPlcHdr"/>
        </w:types>
        <w:behaviors>
          <w:behavior w:val="content"/>
        </w:behaviors>
        <w:guid w:val="{BF6E0293-1709-4D95-9D6D-5A0E9A490F56}"/>
      </w:docPartPr>
      <w:docPartBody>
        <w:p w:rsidR="0010704D" w:rsidRDefault="009814AC">
          <w:pPr>
            <w:pStyle w:val="D4E9CE46920D4C22925A9F19D5DEA07B"/>
          </w:pPr>
          <w:r>
            <w:t>Make all checks payable to</w:t>
          </w:r>
        </w:p>
      </w:docPartBody>
    </w:docPart>
    <w:docPart>
      <w:docPartPr>
        <w:name w:val="6B9B3C7F67BF42FC9299D9B07ADC43E6"/>
        <w:category>
          <w:name w:val="General"/>
          <w:gallery w:val="placeholder"/>
        </w:category>
        <w:types>
          <w:type w:val="bbPlcHdr"/>
        </w:types>
        <w:behaviors>
          <w:behavior w:val="content"/>
        </w:behaviors>
        <w:guid w:val="{5BBAA4CB-92F2-4285-A6A6-EA1B22EFFE35}"/>
      </w:docPartPr>
      <w:docPartBody>
        <w:p w:rsidR="0010704D" w:rsidRDefault="009814AC">
          <w:pPr>
            <w:pStyle w:val="6B9B3C7F67BF42FC9299D9B07ADC43E6"/>
          </w:pPr>
          <w:r>
            <w:t>Company Name</w:t>
          </w:r>
        </w:p>
      </w:docPartBody>
    </w:docPart>
    <w:docPart>
      <w:docPartPr>
        <w:name w:val="01BCC191613B4AFCAD8931812929BF18"/>
        <w:category>
          <w:name w:val="General"/>
          <w:gallery w:val="placeholder"/>
        </w:category>
        <w:types>
          <w:type w:val="bbPlcHdr"/>
        </w:types>
        <w:behaviors>
          <w:behavior w:val="content"/>
        </w:behaviors>
        <w:guid w:val="{197FEEF5-8DBD-4D80-B680-328B7D583275}"/>
      </w:docPartPr>
      <w:docPartBody>
        <w:p w:rsidR="0010704D" w:rsidRDefault="009814AC">
          <w:pPr>
            <w:pStyle w:val="01BCC191613B4AFCAD8931812929BF18"/>
          </w:pPr>
          <w:r w:rsidRPr="009C4DBD">
            <w:t>If you have any questions concerning this invoice,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58"/>
    <w:rsid w:val="0010704D"/>
    <w:rsid w:val="00600FEA"/>
    <w:rsid w:val="009814AC"/>
    <w:rsid w:val="00A63E58"/>
    <w:rsid w:val="00BE641A"/>
    <w:rsid w:val="00D01495"/>
    <w:rsid w:val="00E1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C304B0F584830ADC3995A8643547C">
    <w:name w:val="F66C304B0F584830ADC3995A8643547C"/>
  </w:style>
  <w:style w:type="paragraph" w:customStyle="1" w:styleId="5EC3128442224E40A3E62B048F32C236">
    <w:name w:val="5EC3128442224E40A3E62B048F32C236"/>
  </w:style>
  <w:style w:type="paragraph" w:customStyle="1" w:styleId="ADDCD3B0BDA94F62B9358EA280B39218">
    <w:name w:val="ADDCD3B0BDA94F62B9358EA280B39218"/>
  </w:style>
  <w:style w:type="paragraph" w:customStyle="1" w:styleId="85D68EBB03D04495B0FEF724089B1AD4">
    <w:name w:val="85D68EBB03D04495B0FEF724089B1AD4"/>
  </w:style>
  <w:style w:type="paragraph" w:customStyle="1" w:styleId="8C7EE323D0AE4AC684E67059E09E319A">
    <w:name w:val="8C7EE323D0AE4AC684E67059E09E319A"/>
  </w:style>
  <w:style w:type="paragraph" w:customStyle="1" w:styleId="2EDA5E8822E3458F9F96F30246A4F5CB">
    <w:name w:val="2EDA5E8822E3458F9F96F30246A4F5CB"/>
  </w:style>
  <w:style w:type="paragraph" w:customStyle="1" w:styleId="4BBE2A3D16CE4DCF8AE16646ABF31573">
    <w:name w:val="4BBE2A3D16CE4DCF8AE16646ABF31573"/>
  </w:style>
  <w:style w:type="paragraph" w:customStyle="1" w:styleId="A457E29706B34FD89BC47458A5BD1600">
    <w:name w:val="A457E29706B34FD89BC47458A5BD1600"/>
  </w:style>
  <w:style w:type="paragraph" w:customStyle="1" w:styleId="CB2B4B8DF13349A28F1861CEF0DA8976">
    <w:name w:val="CB2B4B8DF13349A28F1861CEF0DA8976"/>
  </w:style>
  <w:style w:type="paragraph" w:customStyle="1" w:styleId="B5D6C32678364783B1CC3E2871F2AD78">
    <w:name w:val="B5D6C32678364783B1CC3E2871F2AD78"/>
  </w:style>
  <w:style w:type="paragraph" w:customStyle="1" w:styleId="03EE2173782A4F3AA9F98400580DA50B">
    <w:name w:val="03EE2173782A4F3AA9F98400580DA50B"/>
  </w:style>
  <w:style w:type="paragraph" w:customStyle="1" w:styleId="6C8810FE19254230AF8A487C14AE003A">
    <w:name w:val="6C8810FE19254230AF8A487C14AE003A"/>
  </w:style>
  <w:style w:type="paragraph" w:customStyle="1" w:styleId="A00C4B029FD94536A66B3F06330DFA69">
    <w:name w:val="A00C4B029FD94536A66B3F06330DFA69"/>
  </w:style>
  <w:style w:type="paragraph" w:customStyle="1" w:styleId="56FE36F6994042AC98DDEFF3B8806D0C">
    <w:name w:val="56FE36F6994042AC98DDEFF3B8806D0C"/>
  </w:style>
  <w:style w:type="paragraph" w:customStyle="1" w:styleId="8346A4FD9927430FBE1A0B6A8060D883">
    <w:name w:val="8346A4FD9927430FBE1A0B6A8060D883"/>
  </w:style>
  <w:style w:type="paragraph" w:customStyle="1" w:styleId="909801E8C0474FA6A8D344C87AA2996B">
    <w:name w:val="909801E8C0474FA6A8D344C87AA2996B"/>
  </w:style>
  <w:style w:type="paragraph" w:customStyle="1" w:styleId="FAFA93455BF3432FAE482FA76B1C0D50">
    <w:name w:val="FAFA93455BF3432FAE482FA76B1C0D50"/>
  </w:style>
  <w:style w:type="paragraph" w:customStyle="1" w:styleId="9F4F535EC933454BB487762B09342F4B">
    <w:name w:val="9F4F535EC933454BB487762B09342F4B"/>
  </w:style>
  <w:style w:type="paragraph" w:customStyle="1" w:styleId="C26EAAFC442F4125B769E6A06232D90D">
    <w:name w:val="C26EAAFC442F4125B769E6A06232D90D"/>
  </w:style>
  <w:style w:type="paragraph" w:customStyle="1" w:styleId="D7104BFAF4D94C2D83416E28C81F393A">
    <w:name w:val="D7104BFAF4D94C2D83416E28C81F393A"/>
  </w:style>
  <w:style w:type="paragraph" w:customStyle="1" w:styleId="C9561B1C0A1244FF930540C6EA8A4D43">
    <w:name w:val="C9561B1C0A1244FF930540C6EA8A4D43"/>
  </w:style>
  <w:style w:type="paragraph" w:customStyle="1" w:styleId="47EA009DCD9640D29926028B86540C4D">
    <w:name w:val="47EA009DCD9640D29926028B86540C4D"/>
  </w:style>
  <w:style w:type="paragraph" w:customStyle="1" w:styleId="538FDDAA31C747EAA53A7F6213BE5D9A">
    <w:name w:val="538FDDAA31C747EAA53A7F6213BE5D9A"/>
  </w:style>
  <w:style w:type="paragraph" w:customStyle="1" w:styleId="C3A06E4841F24F6397A5D6AD365D73AE">
    <w:name w:val="C3A06E4841F24F6397A5D6AD365D73AE"/>
  </w:style>
  <w:style w:type="paragraph" w:customStyle="1" w:styleId="454853E33D67465A80A04B9119D53F0C">
    <w:name w:val="454853E33D67465A80A04B9119D53F0C"/>
  </w:style>
  <w:style w:type="paragraph" w:customStyle="1" w:styleId="41759F3A0953410BA9599AABBE65B052">
    <w:name w:val="41759F3A0953410BA9599AABBE65B052"/>
  </w:style>
  <w:style w:type="paragraph" w:customStyle="1" w:styleId="108AA57336A44166A0119F7881F6260B">
    <w:name w:val="108AA57336A44166A0119F7881F6260B"/>
  </w:style>
  <w:style w:type="paragraph" w:customStyle="1" w:styleId="42EDED938BB34E7B9061895D4CC587B1">
    <w:name w:val="42EDED938BB34E7B9061895D4CC587B1"/>
  </w:style>
  <w:style w:type="paragraph" w:customStyle="1" w:styleId="2D2A9C414C8F47BCA3BC90E4512866AB">
    <w:name w:val="2D2A9C414C8F47BCA3BC90E4512866AB"/>
  </w:style>
  <w:style w:type="paragraph" w:customStyle="1" w:styleId="4CE44181EE344DB0BAA47E0753213064">
    <w:name w:val="4CE44181EE344DB0BAA47E0753213064"/>
  </w:style>
  <w:style w:type="paragraph" w:customStyle="1" w:styleId="EC6C09F1044943B783E4B8E87D5B11C4">
    <w:name w:val="EC6C09F1044943B783E4B8E87D5B11C4"/>
  </w:style>
  <w:style w:type="paragraph" w:customStyle="1" w:styleId="3A6441C57F9A425EBBBAB487E1632A3D">
    <w:name w:val="3A6441C57F9A425EBBBAB487E1632A3D"/>
  </w:style>
  <w:style w:type="paragraph" w:customStyle="1" w:styleId="718D96C38B5F49EF8CE19290B2283844">
    <w:name w:val="718D96C38B5F49EF8CE19290B2283844"/>
  </w:style>
  <w:style w:type="paragraph" w:customStyle="1" w:styleId="4F30D652960A43048C61E96E84218D99">
    <w:name w:val="4F30D652960A43048C61E96E84218D99"/>
  </w:style>
  <w:style w:type="paragraph" w:customStyle="1" w:styleId="266624D8A54841F88073FE6CE5614874">
    <w:name w:val="266624D8A54841F88073FE6CE5614874"/>
  </w:style>
  <w:style w:type="paragraph" w:customStyle="1" w:styleId="D1857E997C9D4232B4C70E233AD9C064">
    <w:name w:val="D1857E997C9D4232B4C70E233AD9C064"/>
  </w:style>
  <w:style w:type="paragraph" w:customStyle="1" w:styleId="25F1140C373E428B9DBD3F08C5549F38">
    <w:name w:val="25F1140C373E428B9DBD3F08C5549F38"/>
  </w:style>
  <w:style w:type="paragraph" w:customStyle="1" w:styleId="955F039400784F5181B30A515ECCB20F">
    <w:name w:val="955F039400784F5181B30A515ECCB20F"/>
  </w:style>
  <w:style w:type="paragraph" w:customStyle="1" w:styleId="61005C7E7A374FEABBC9D5BE4CE33F3E">
    <w:name w:val="61005C7E7A374FEABBC9D5BE4CE33F3E"/>
  </w:style>
  <w:style w:type="paragraph" w:customStyle="1" w:styleId="C15A897BBF0A4AB0BD3B7F947EF16E57">
    <w:name w:val="C15A897BBF0A4AB0BD3B7F947EF16E57"/>
  </w:style>
  <w:style w:type="paragraph" w:customStyle="1" w:styleId="1897B4486817470AA3FB6436C76A9AB0">
    <w:name w:val="1897B4486817470AA3FB6436C76A9AB0"/>
  </w:style>
  <w:style w:type="paragraph" w:customStyle="1" w:styleId="EAC0AD313F54447FA5E9AA27FCD81F97">
    <w:name w:val="EAC0AD313F54447FA5E9AA27FCD81F97"/>
  </w:style>
  <w:style w:type="paragraph" w:customStyle="1" w:styleId="BEC91F39547F499784BEDB04340AF0E7">
    <w:name w:val="BEC91F39547F499784BEDB04340AF0E7"/>
  </w:style>
  <w:style w:type="paragraph" w:customStyle="1" w:styleId="495E084574B5437798680C2F6175B6A6">
    <w:name w:val="495E084574B5437798680C2F6175B6A6"/>
  </w:style>
  <w:style w:type="paragraph" w:customStyle="1" w:styleId="D5ED04807B3246DC8EEF424E385891B8">
    <w:name w:val="D5ED04807B3246DC8EEF424E385891B8"/>
  </w:style>
  <w:style w:type="paragraph" w:customStyle="1" w:styleId="A47D3E2DB37B4A4EAA09AFC9A8D2813D">
    <w:name w:val="A47D3E2DB37B4A4EAA09AFC9A8D2813D"/>
  </w:style>
  <w:style w:type="paragraph" w:customStyle="1" w:styleId="BD4FE3498F634FE68D38962C81965905">
    <w:name w:val="BD4FE3498F634FE68D38962C81965905"/>
  </w:style>
  <w:style w:type="paragraph" w:customStyle="1" w:styleId="2C938102EAC442329620C1B025B17D4E">
    <w:name w:val="2C938102EAC442329620C1B025B17D4E"/>
  </w:style>
  <w:style w:type="paragraph" w:customStyle="1" w:styleId="A29893D75CC347CAB770D551F5B1AFC8">
    <w:name w:val="A29893D75CC347CAB770D551F5B1AFC8"/>
  </w:style>
  <w:style w:type="paragraph" w:customStyle="1" w:styleId="FF8036F6CA884C6BA58F3143D08B727E">
    <w:name w:val="FF8036F6CA884C6BA58F3143D08B727E"/>
  </w:style>
  <w:style w:type="paragraph" w:customStyle="1" w:styleId="EB7667EAA07D463E99559AAFA8773EDB">
    <w:name w:val="EB7667EAA07D463E99559AAFA8773EDB"/>
  </w:style>
  <w:style w:type="paragraph" w:customStyle="1" w:styleId="9933E89668764E2BA82634178A321DA0">
    <w:name w:val="9933E89668764E2BA82634178A321DA0"/>
  </w:style>
  <w:style w:type="paragraph" w:customStyle="1" w:styleId="D4E9CE46920D4C22925A9F19D5DEA07B">
    <w:name w:val="D4E9CE46920D4C22925A9F19D5DEA07B"/>
  </w:style>
  <w:style w:type="paragraph" w:customStyle="1" w:styleId="6B9B3C7F67BF42FC9299D9B07ADC43E6">
    <w:name w:val="6B9B3C7F67BF42FC9299D9B07ADC43E6"/>
  </w:style>
  <w:style w:type="paragraph" w:customStyle="1" w:styleId="01BCC191613B4AFCAD8931812929BF18">
    <w:name w:val="01BCC191613B4AFCAD8931812929B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tf10002132_win32</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Health Clinic</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Larisa</dc:creator>
  <cp:keywords/>
  <cp:lastModifiedBy>Larisa Giubega</cp:lastModifiedBy>
  <cp:revision>8</cp:revision>
  <cp:lastPrinted>2006-08-01T17:47:00Z</cp:lastPrinted>
  <dcterms:created xsi:type="dcterms:W3CDTF">2022-05-04T12:17:00Z</dcterms:created>
  <dcterms:modified xsi:type="dcterms:W3CDTF">2022-05-17T07:58:00Z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